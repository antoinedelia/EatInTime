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3D4" w:rsidRDefault="00B01CC9">
      <w:r>
        <w:rPr>
          <w:noProof/>
        </w:rPr>
        <mc:AlternateContent>
          <mc:Choice Requires="wpg">
            <w:drawing>
              <wp:inline distT="0" distB="0" distL="0" distR="0">
                <wp:extent cx="6273158" cy="5206217"/>
                <wp:effectExtent l="0" t="0" r="13342" b="13483"/>
                <wp:docPr id="1" name="Diagramm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158" cy="5206217"/>
                          <a:chOff x="0" y="0"/>
                          <a:chExt cx="6273158" cy="5206217"/>
                        </a:xfrm>
                      </wpg:grpSpPr>
                      <wps:wsp>
                        <wps:cNvPr id="2" name="Forme libre : forme 2"/>
                        <wps:cNvSpPr/>
                        <wps:spPr>
                          <a:xfrm>
                            <a:off x="4794857" y="1555440"/>
                            <a:ext cx="192819" cy="24167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2416712"/>
                              <a:gd name="f5" fmla="*/ f0 1 192822"/>
                              <a:gd name="f6" fmla="*/ f1 1 241671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2416712"/>
                              <a:gd name="f14" fmla="*/ 0 1 f12"/>
                              <a:gd name="f15" fmla="*/ 192822 1 f12"/>
                              <a:gd name="f16" fmla="*/ 0 1 f13"/>
                              <a:gd name="f17" fmla="*/ 241671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241671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" name="Forme libre : forme 3"/>
                        <wps:cNvSpPr/>
                        <wps:spPr>
                          <a:xfrm>
                            <a:off x="4794857" y="1555440"/>
                            <a:ext cx="192819" cy="150401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1504018"/>
                              <a:gd name="f5" fmla="*/ f0 1 192822"/>
                              <a:gd name="f6" fmla="*/ f1 1 15040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1504018"/>
                              <a:gd name="f14" fmla="*/ 0 1 f12"/>
                              <a:gd name="f15" fmla="*/ 192822 1 f12"/>
                              <a:gd name="f16" fmla="*/ 0 1 f13"/>
                              <a:gd name="f17" fmla="*/ 15040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15040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" name="Forme libre : forme 4"/>
                        <wps:cNvSpPr/>
                        <wps:spPr>
                          <a:xfrm>
                            <a:off x="4794857" y="1555440"/>
                            <a:ext cx="192819" cy="59132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591323"/>
                              <a:gd name="f5" fmla="*/ f0 1 192822"/>
                              <a:gd name="f6" fmla="*/ f1 1 59132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591323"/>
                              <a:gd name="f14" fmla="*/ 0 1 f12"/>
                              <a:gd name="f15" fmla="*/ 192822 1 f12"/>
                              <a:gd name="f16" fmla="*/ 0 1 f13"/>
                              <a:gd name="f17" fmla="*/ 59132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59132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" name="Forme libre : forme 5"/>
                        <wps:cNvSpPr/>
                        <wps:spPr>
                          <a:xfrm>
                            <a:off x="2975896" y="642750"/>
                            <a:ext cx="2333155" cy="26994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333156"/>
                              <a:gd name="f4" fmla="val 269951"/>
                              <a:gd name="f5" fmla="val 134975"/>
                              <a:gd name="f6" fmla="*/ f0 1 2333156"/>
                              <a:gd name="f7" fmla="*/ f1 1 26995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2333156"/>
                              <a:gd name="f14" fmla="*/ f11 1 269951"/>
                              <a:gd name="f15" fmla="*/ 0 1 f13"/>
                              <a:gd name="f16" fmla="*/ 2333156 1 f13"/>
                              <a:gd name="f17" fmla="*/ 0 1 f14"/>
                              <a:gd name="f18" fmla="*/ 26995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2333156" h="269951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" name="Forme libre : forme 6"/>
                        <wps:cNvSpPr/>
                        <wps:spPr>
                          <a:xfrm>
                            <a:off x="3239417" y="1555440"/>
                            <a:ext cx="192819" cy="24167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2416712"/>
                              <a:gd name="f5" fmla="*/ f0 1 192822"/>
                              <a:gd name="f6" fmla="*/ f1 1 241671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2416712"/>
                              <a:gd name="f14" fmla="*/ 0 1 f12"/>
                              <a:gd name="f15" fmla="*/ 192822 1 f12"/>
                              <a:gd name="f16" fmla="*/ 0 1 f13"/>
                              <a:gd name="f17" fmla="*/ 241671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241671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" name="Forme libre : forme 7"/>
                        <wps:cNvSpPr/>
                        <wps:spPr>
                          <a:xfrm>
                            <a:off x="3239417" y="1555440"/>
                            <a:ext cx="192819" cy="150401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1504018"/>
                              <a:gd name="f5" fmla="*/ f0 1 192822"/>
                              <a:gd name="f6" fmla="*/ f1 1 15040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1504018"/>
                              <a:gd name="f14" fmla="*/ 0 1 f12"/>
                              <a:gd name="f15" fmla="*/ 192822 1 f12"/>
                              <a:gd name="f16" fmla="*/ 0 1 f13"/>
                              <a:gd name="f17" fmla="*/ 15040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15040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8" name="Forme libre : forme 8"/>
                        <wps:cNvSpPr/>
                        <wps:spPr>
                          <a:xfrm>
                            <a:off x="3239417" y="1555440"/>
                            <a:ext cx="192819" cy="59132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591323"/>
                              <a:gd name="f5" fmla="*/ f0 1 192822"/>
                              <a:gd name="f6" fmla="*/ f1 1 59132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591323"/>
                              <a:gd name="f14" fmla="*/ 0 1 f12"/>
                              <a:gd name="f15" fmla="*/ 192822 1 f12"/>
                              <a:gd name="f16" fmla="*/ 0 1 f13"/>
                              <a:gd name="f17" fmla="*/ 59132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59132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" name="Forme libre : forme 9"/>
                        <wps:cNvSpPr/>
                        <wps:spPr>
                          <a:xfrm>
                            <a:off x="2975896" y="642750"/>
                            <a:ext cx="777715" cy="26994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718"/>
                              <a:gd name="f4" fmla="val 269951"/>
                              <a:gd name="f5" fmla="val 134975"/>
                              <a:gd name="f6" fmla="*/ f0 1 777718"/>
                              <a:gd name="f7" fmla="*/ f1 1 26995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77718"/>
                              <a:gd name="f14" fmla="*/ f11 1 269951"/>
                              <a:gd name="f15" fmla="*/ 0 1 f13"/>
                              <a:gd name="f16" fmla="*/ 777718 1 f13"/>
                              <a:gd name="f17" fmla="*/ 0 1 f14"/>
                              <a:gd name="f18" fmla="*/ 26995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77718" h="269951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" name="Forme libre : forme 10"/>
                        <wps:cNvSpPr/>
                        <wps:spPr>
                          <a:xfrm>
                            <a:off x="1683986" y="1555440"/>
                            <a:ext cx="192819" cy="24167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2416712"/>
                              <a:gd name="f5" fmla="*/ f0 1 192822"/>
                              <a:gd name="f6" fmla="*/ f1 1 241671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2416712"/>
                              <a:gd name="f14" fmla="*/ 0 1 f12"/>
                              <a:gd name="f15" fmla="*/ 192822 1 f12"/>
                              <a:gd name="f16" fmla="*/ 0 1 f13"/>
                              <a:gd name="f17" fmla="*/ 241671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241671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" name="Forme libre : forme 11"/>
                        <wps:cNvSpPr/>
                        <wps:spPr>
                          <a:xfrm>
                            <a:off x="1683986" y="1555440"/>
                            <a:ext cx="192819" cy="150401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1504018"/>
                              <a:gd name="f5" fmla="*/ f0 1 192822"/>
                              <a:gd name="f6" fmla="*/ f1 1 15040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1504018"/>
                              <a:gd name="f14" fmla="*/ 0 1 f12"/>
                              <a:gd name="f15" fmla="*/ 192822 1 f12"/>
                              <a:gd name="f16" fmla="*/ 0 1 f13"/>
                              <a:gd name="f17" fmla="*/ 15040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15040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" name="Forme libre : forme 12"/>
                        <wps:cNvSpPr/>
                        <wps:spPr>
                          <a:xfrm>
                            <a:off x="1683986" y="1555440"/>
                            <a:ext cx="192819" cy="59132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591323"/>
                              <a:gd name="f5" fmla="*/ f0 1 192822"/>
                              <a:gd name="f6" fmla="*/ f1 1 59132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591323"/>
                              <a:gd name="f14" fmla="*/ 0 1 f12"/>
                              <a:gd name="f15" fmla="*/ 192822 1 f12"/>
                              <a:gd name="f16" fmla="*/ 0 1 f13"/>
                              <a:gd name="f17" fmla="*/ 59132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59132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" name="Forme libre : forme 13"/>
                        <wps:cNvSpPr/>
                        <wps:spPr>
                          <a:xfrm>
                            <a:off x="2198171" y="642750"/>
                            <a:ext cx="777715" cy="26994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718"/>
                              <a:gd name="f4" fmla="val 269951"/>
                              <a:gd name="f5" fmla="val 134975"/>
                              <a:gd name="f6" fmla="*/ f0 1 777718"/>
                              <a:gd name="f7" fmla="*/ f1 1 26995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77718"/>
                              <a:gd name="f14" fmla="*/ f11 1 269951"/>
                              <a:gd name="f15" fmla="*/ 0 1 f13"/>
                              <a:gd name="f16" fmla="*/ 777718 1 f13"/>
                              <a:gd name="f17" fmla="*/ 0 1 f14"/>
                              <a:gd name="f18" fmla="*/ 26995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77718" h="269951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" name="Forme libre : forme 14"/>
                        <wps:cNvSpPr/>
                        <wps:spPr>
                          <a:xfrm>
                            <a:off x="128546" y="1555440"/>
                            <a:ext cx="192819" cy="332940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3329407"/>
                              <a:gd name="f5" fmla="*/ f0 1 192822"/>
                              <a:gd name="f6" fmla="*/ f1 1 3329407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3329407"/>
                              <a:gd name="f14" fmla="*/ 0 1 f12"/>
                              <a:gd name="f15" fmla="*/ 192822 1 f12"/>
                              <a:gd name="f16" fmla="*/ 0 1 f13"/>
                              <a:gd name="f17" fmla="*/ 3329407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3329407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" name="Forme libre : forme 15"/>
                        <wps:cNvSpPr/>
                        <wps:spPr>
                          <a:xfrm>
                            <a:off x="128546" y="1555440"/>
                            <a:ext cx="192819" cy="24167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2416712"/>
                              <a:gd name="f5" fmla="*/ f0 1 192822"/>
                              <a:gd name="f6" fmla="*/ f1 1 241671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2416712"/>
                              <a:gd name="f14" fmla="*/ 0 1 f12"/>
                              <a:gd name="f15" fmla="*/ 192822 1 f12"/>
                              <a:gd name="f16" fmla="*/ 0 1 f13"/>
                              <a:gd name="f17" fmla="*/ 241671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2416712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6" name="Forme libre : forme 16"/>
                        <wps:cNvSpPr/>
                        <wps:spPr>
                          <a:xfrm>
                            <a:off x="128546" y="1555440"/>
                            <a:ext cx="192819" cy="150401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1504018"/>
                              <a:gd name="f5" fmla="*/ f0 1 192822"/>
                              <a:gd name="f6" fmla="*/ f1 1 15040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1504018"/>
                              <a:gd name="f14" fmla="*/ 0 1 f12"/>
                              <a:gd name="f15" fmla="*/ 192822 1 f12"/>
                              <a:gd name="f16" fmla="*/ 0 1 f13"/>
                              <a:gd name="f17" fmla="*/ 15040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15040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7" name="Forme libre : forme 17"/>
                        <wps:cNvSpPr/>
                        <wps:spPr>
                          <a:xfrm>
                            <a:off x="128546" y="1555440"/>
                            <a:ext cx="192819" cy="59132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2822"/>
                              <a:gd name="f4" fmla="val 591323"/>
                              <a:gd name="f5" fmla="*/ f0 1 192822"/>
                              <a:gd name="f6" fmla="*/ f1 1 59132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2822"/>
                              <a:gd name="f13" fmla="*/ f10 1 591323"/>
                              <a:gd name="f14" fmla="*/ 0 1 f12"/>
                              <a:gd name="f15" fmla="*/ 192822 1 f12"/>
                              <a:gd name="f16" fmla="*/ 0 1 f13"/>
                              <a:gd name="f17" fmla="*/ 59132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2822" h="59132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8" name="Forme libre : forme 18"/>
                        <wps:cNvSpPr/>
                        <wps:spPr>
                          <a:xfrm>
                            <a:off x="642740" y="642750"/>
                            <a:ext cx="2333155" cy="26994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333156"/>
                              <a:gd name="f4" fmla="val 269951"/>
                              <a:gd name="f5" fmla="val 134975"/>
                              <a:gd name="f6" fmla="*/ f0 1 2333156"/>
                              <a:gd name="f7" fmla="*/ f1 1 26995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2333156"/>
                              <a:gd name="f14" fmla="*/ f11 1 269951"/>
                              <a:gd name="f15" fmla="*/ 0 1 f13"/>
                              <a:gd name="f16" fmla="*/ 2333156 1 f13"/>
                              <a:gd name="f17" fmla="*/ 0 1 f14"/>
                              <a:gd name="f18" fmla="*/ 26995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2333156" h="269951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9" name="Forme libre : forme 19"/>
                        <wps:cNvSpPr/>
                        <wps:spPr>
                          <a:xfrm>
                            <a:off x="2333155" y="0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Eat In Time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0" name="Forme libre : forme 20"/>
                        <wps:cNvSpPr/>
                        <wps:spPr>
                          <a:xfrm>
                            <a:off x="0" y="912699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Produit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1" name="Forme libre : forme 21"/>
                        <wps:cNvSpPr/>
                        <wps:spPr>
                          <a:xfrm>
                            <a:off x="321365" y="1825389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321365" y="2738088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Tablette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3" name="Forme libre : forme 23"/>
                        <wps:cNvSpPr/>
                        <wps:spPr>
                          <a:xfrm>
                            <a:off x="321365" y="3650778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Interconnexion tablettes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21365" y="4563477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Webservice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5" name="Forme libre : forme 25"/>
                        <wps:cNvSpPr/>
                        <wps:spPr>
                          <a:xfrm>
                            <a:off x="1555431" y="912699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SI Restaurant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6" name="Forme libre : forme 26"/>
                        <wps:cNvSpPr/>
                        <wps:spPr>
                          <a:xfrm>
                            <a:off x="1876806" y="1825389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Connexion SI restaurant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7" name="Forme libre : forme 27"/>
                        <wps:cNvSpPr/>
                        <wps:spPr>
                          <a:xfrm>
                            <a:off x="1876806" y="2738088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Supervision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8" name="Forme libre : forme 28"/>
                        <wps:cNvSpPr/>
                        <wps:spPr>
                          <a:xfrm>
                            <a:off x="1876806" y="3650778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29" name="Forme libre : forme 29"/>
                        <wps:cNvSpPr/>
                        <wps:spPr>
                          <a:xfrm>
                            <a:off x="3110871" y="912699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Back Office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30" name="Forme libre : forme 30"/>
                        <wps:cNvSpPr/>
                        <wps:spPr>
                          <a:xfrm>
                            <a:off x="3432246" y="1825389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31" name="Forme libre : forme 31"/>
                        <wps:cNvSpPr/>
                        <wps:spPr>
                          <a:xfrm>
                            <a:off x="3432246" y="2738088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Logs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32" name="Forme libre : forme 32"/>
                        <wps:cNvSpPr/>
                        <wps:spPr>
                          <a:xfrm>
                            <a:off x="3432246" y="3650778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Sauvegardes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33" name="Forme libre : forme 33"/>
                        <wps:cNvSpPr/>
                        <wps:spPr>
                          <a:xfrm>
                            <a:off x="4666311" y="912699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Support Technique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34" name="Forme libre : forme 34"/>
                        <wps:cNvSpPr/>
                        <wps:spPr>
                          <a:xfrm>
                            <a:off x="4987677" y="1825389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Versions/Update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35" name="Forme libre : forme 35"/>
                        <wps:cNvSpPr/>
                        <wps:spPr>
                          <a:xfrm>
                            <a:off x="4987677" y="2738088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  <wps:wsp>
                        <wps:cNvPr id="36" name="Forme libre : forme 36"/>
                        <wps:cNvSpPr/>
                        <wps:spPr>
                          <a:xfrm>
                            <a:off x="4987677" y="3650778"/>
                            <a:ext cx="1285481" cy="6427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85485"/>
                              <a:gd name="f7" fmla="val 642742"/>
                              <a:gd name="f8" fmla="+- 0 0 -90"/>
                              <a:gd name="f9" fmla="*/ f3 1 1285485"/>
                              <a:gd name="f10" fmla="*/ f4 1 64274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285485"/>
                              <a:gd name="f19" fmla="*/ f15 1 642742"/>
                              <a:gd name="f20" fmla="*/ 0 f16 1"/>
                              <a:gd name="f21" fmla="*/ 0 f15 1"/>
                              <a:gd name="f22" fmla="*/ 1285485 f16 1"/>
                              <a:gd name="f23" fmla="*/ 642742 f15 1"/>
                              <a:gd name="f24" fmla="+- f17 0 f1"/>
                              <a:gd name="f25" fmla="*/ f20 1 1285485"/>
                              <a:gd name="f26" fmla="*/ f21 1 642742"/>
                              <a:gd name="f27" fmla="*/ f22 1 1285485"/>
                              <a:gd name="f28" fmla="*/ f23 1 64274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285485" h="64274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7"/>
                                  <w:szCs w:val="27"/>
                                </w:rPr>
                                <w:t>Support Hardware</w:t>
                              </w:r>
                            </w:p>
                          </w:txbxContent>
                        </wps:txbx>
                        <wps:bodyPr vert="horz" wrap="square" lIns="8887" tIns="8887" rIns="8887" bIns="8887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me 1" o:spid="_x0000_s1026" style="width:493.95pt;height:409.95pt;mso-position-horizontal-relative:char;mso-position-vertical-relative:line" coordsize="62731,5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">
                <v:shape id="Forme libre : forme 2" o:spid="_x0000_s1027" style="position:absolute;left:47948;top:15554;width:1928;height:24167;visibility:visible;mso-wrap-style:square;v-text-anchor:top" coordsize="192822,241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" path="m,l,2416712r192822,e" filled="f" strokecolor="#4774ab" strokeweight=".35281mm">
                  <v:stroke joinstyle="miter"/>
                  <v:path arrowok="t" o:connecttype="custom" o:connectlocs="96410,0;192819,1208357;96410,2416713;0,1208357" o:connectangles="270,0,90,180" textboxrect="0,0,192822,2416712"/>
                </v:shape>
                <v:shape id="Forme libre : forme 3" o:spid="_x0000_s1028" style="position:absolute;left:47948;top:15554;width:1928;height:15040;visibility:visible;mso-wrap-style:square;v-text-anchor:top" coordsize="192822,150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" path="m,l,1504018r192822,e" filled="f" strokecolor="#4774ab" strokeweight=".35281mm">
                  <v:stroke joinstyle="miter"/>
                  <v:path arrowok="t" o:connecttype="custom" o:connectlocs="96410,0;192819,752007;96410,1504014;0,752007" o:connectangles="270,0,90,180" textboxrect="0,0,192822,1504018"/>
                </v:shape>
                <v:shape id="Forme libre : forme 4" o:spid="_x0000_s1029" style="position:absolute;left:47948;top:15554;width:1928;height:5913;visibility:visible;mso-wrap-style:square;v-text-anchor:top" coordsize="192822,59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" path="m,l,591323r192822,e" filled="f" strokecolor="#4774ab" strokeweight=".35281mm">
                  <v:stroke joinstyle="miter"/>
                  <v:path arrowok="t" o:connecttype="custom" o:connectlocs="96410,0;192819,295662;96410,591324;0,295662" o:connectangles="270,0,90,180" textboxrect="0,0,192822,591323"/>
                </v:shape>
                <v:shape id="Forme libre : forme 5" o:spid="_x0000_s1030" style="position:absolute;left:29758;top:6427;width:23332;height:2699;visibility:visible;mso-wrap-style:square;v-text-anchor:top" coordsize="2333156,26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" path="m,l,134975r2333156,l2333156,269951e" filled="f" strokecolor="#3d6696" strokeweight=".35281mm">
                  <v:stroke joinstyle="miter"/>
                  <v:path arrowok="t" o:connecttype="custom" o:connectlocs="1166578,0;2333155,134975;1166578,269949;0,134975" o:connectangles="270,0,90,180" textboxrect="0,0,2333156,269951"/>
                </v:shape>
                <v:shape id="Forme libre : forme 6" o:spid="_x0000_s1031" style="position:absolute;left:32394;top:15554;width:1928;height:24167;visibility:visible;mso-wrap-style:square;v-text-anchor:top" coordsize="192822,241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" path="m,l,2416712r192822,e" filled="f" strokecolor="#4774ab" strokeweight=".35281mm">
                  <v:stroke joinstyle="miter"/>
                  <v:path arrowok="t" o:connecttype="custom" o:connectlocs="96410,0;192819,1208357;96410,2416713;0,1208357" o:connectangles="270,0,90,180" textboxrect="0,0,192822,2416712"/>
                </v:shape>
                <v:shape id="Forme libre : forme 7" o:spid="_x0000_s1032" style="position:absolute;left:32394;top:15554;width:1928;height:15040;visibility:visible;mso-wrap-style:square;v-text-anchor:top" coordsize="192822,150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" path="m,l,1504018r192822,e" filled="f" strokecolor="#4774ab" strokeweight=".35281mm">
                  <v:stroke joinstyle="miter"/>
                  <v:path arrowok="t" o:connecttype="custom" o:connectlocs="96410,0;192819,752007;96410,1504014;0,752007" o:connectangles="270,0,90,180" textboxrect="0,0,192822,1504018"/>
                </v:shape>
                <v:shape id="Forme libre : forme 8" o:spid="_x0000_s1033" style="position:absolute;left:32394;top:15554;width:1928;height:5913;visibility:visible;mso-wrap-style:square;v-text-anchor:top" coordsize="192822,59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" path="m,l,591323r192822,e" filled="f" strokecolor="#4774ab" strokeweight=".35281mm">
                  <v:stroke joinstyle="miter"/>
                  <v:path arrowok="t" o:connecttype="custom" o:connectlocs="96410,0;192819,295662;96410,591324;0,295662" o:connectangles="270,0,90,180" textboxrect="0,0,192822,591323"/>
                </v:shape>
                <v:shape id="Forme libre : forme 9" o:spid="_x0000_s1034" style="position:absolute;left:29758;top:6427;width:7778;height:2699;visibility:visible;mso-wrap-style:square;v-text-anchor:top" coordsize="777718,26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" path="m,l,134975r777718,l777718,269951e" filled="f" strokecolor="#3d6696" strokeweight=".35281mm">
                  <v:stroke joinstyle="miter"/>
                  <v:path arrowok="t" o:connecttype="custom" o:connectlocs="388858,0;777715,134975;388858,269949;0,134975" o:connectangles="270,0,90,180" textboxrect="0,0,777718,269951"/>
                </v:shape>
                <v:shape id="Forme libre : forme 10" o:spid="_x0000_s1035" style="position:absolute;left:16839;top:15554;width:1929;height:24167;visibility:visible;mso-wrap-style:square;v-text-anchor:top" coordsize="192822,241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" path="m,l,2416712r192822,e" filled="f" strokecolor="#4774ab" strokeweight=".35281mm">
                  <v:stroke joinstyle="miter"/>
                  <v:path arrowok="t" o:connecttype="custom" o:connectlocs="96410,0;192819,1208357;96410,2416713;0,1208357" o:connectangles="270,0,90,180" textboxrect="0,0,192822,2416712"/>
                </v:shape>
                <v:shape id="Forme libre : forme 11" o:spid="_x0000_s1036" style="position:absolute;left:16839;top:15554;width:1929;height:15040;visibility:visible;mso-wrap-style:square;v-text-anchor:top" coordsize="192822,150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" path="m,l,1504018r192822,e" filled="f" strokecolor="#4774ab" strokeweight=".35281mm">
                  <v:stroke joinstyle="miter"/>
                  <v:path arrowok="t" o:connecttype="custom" o:connectlocs="96410,0;192819,752007;96410,1504014;0,752007" o:connectangles="270,0,90,180" textboxrect="0,0,192822,1504018"/>
                </v:shape>
                <v:shape id="Forme libre : forme 12" o:spid="_x0000_s1037" style="position:absolute;left:16839;top:15554;width:1929;height:5913;visibility:visible;mso-wrap-style:square;v-text-anchor:top" coordsize="192822,59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" path="m,l,591323r192822,e" filled="f" strokecolor="#4774ab" strokeweight=".35281mm">
                  <v:stroke joinstyle="miter"/>
                  <v:path arrowok="t" o:connecttype="custom" o:connectlocs="96410,0;192819,295662;96410,591324;0,295662" o:connectangles="270,0,90,180" textboxrect="0,0,192822,591323"/>
                </v:shape>
                <v:shape id="Forme libre : forme 13" o:spid="_x0000_s1038" style="position:absolute;left:21981;top:6427;width:7777;height:2699;visibility:visible;mso-wrap-style:square;v-text-anchor:top" coordsize="777718,26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" path="m777718,r,134975l,134975,,269951e" filled="f" strokecolor="#3d6696" strokeweight=".35281mm">
                  <v:stroke joinstyle="miter"/>
                  <v:path arrowok="t" o:connecttype="custom" o:connectlocs="388858,0;777715,134975;388858,269949;0,134975" o:connectangles="270,0,90,180" textboxrect="0,0,777718,269951"/>
                </v:shape>
                <v:shape id="Forme libre : forme 14" o:spid="_x0000_s1039" style="position:absolute;left:1285;top:15554;width:1928;height:33294;visibility:visible;mso-wrap-style:square;v-text-anchor:top" coordsize="192822,332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" path="m,l,3329407r192822,e" filled="f" strokecolor="#4774ab" strokeweight=".35281mm">
                  <v:stroke joinstyle="miter"/>
                  <v:path arrowok="t" o:connecttype="custom" o:connectlocs="96410,0;192819,1664702;96410,3329403;0,1664702" o:connectangles="270,0,90,180" textboxrect="0,0,192822,3329407"/>
                </v:shape>
                <v:shape id="Forme libre : forme 15" o:spid="_x0000_s1040" style="position:absolute;left:1285;top:15554;width:1928;height:24167;visibility:visible;mso-wrap-style:square;v-text-anchor:top" coordsize="192822,241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" path="m,l,2416712r192822,e" filled="f" strokecolor="#4774ab" strokeweight=".35281mm">
                  <v:stroke joinstyle="miter"/>
                  <v:path arrowok="t" o:connecttype="custom" o:connectlocs="96410,0;192819,1208357;96410,2416713;0,1208357" o:connectangles="270,0,90,180" textboxrect="0,0,192822,2416712"/>
                </v:shape>
                <v:shape id="Forme libre : forme 16" o:spid="_x0000_s1041" style="position:absolute;left:1285;top:15554;width:1928;height:15040;visibility:visible;mso-wrap-style:square;v-text-anchor:top" coordsize="192822,150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" path="m,l,1504018r192822,e" filled="f" strokecolor="#4774ab" strokeweight=".35281mm">
                  <v:stroke joinstyle="miter"/>
                  <v:path arrowok="t" o:connecttype="custom" o:connectlocs="96410,0;192819,752007;96410,1504014;0,752007" o:connectangles="270,0,90,180" textboxrect="0,0,192822,1504018"/>
                </v:shape>
                <v:shape id="Forme libre : forme 17" o:spid="_x0000_s1042" style="position:absolute;left:1285;top:15554;width:1928;height:5913;visibility:visible;mso-wrap-style:square;v-text-anchor:top" coordsize="192822,59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" path="m,l,591323r192822,e" filled="f" strokecolor="#4774ab" strokeweight=".35281mm">
                  <v:stroke joinstyle="miter"/>
                  <v:path arrowok="t" o:connecttype="custom" o:connectlocs="96410,0;192819,295662;96410,591324;0,295662" o:connectangles="270,0,90,180" textboxrect="0,0,192822,591323"/>
                </v:shape>
                <v:shape id="Forme libre : forme 18" o:spid="_x0000_s1043" style="position:absolute;left:6427;top:6427;width:23331;height:2699;visibility:visible;mso-wrap-style:square;v-text-anchor:top" coordsize="2333156,26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" path="m2333156,r,134975l,134975,,269951e" filled="f" strokecolor="#3d6696" strokeweight=".35281mm">
                  <v:stroke joinstyle="miter"/>
                  <v:path arrowok="t" o:connecttype="custom" o:connectlocs="1166578,0;2333155,134975;1166578,269949;0,134975" o:connectangles="270,0,90,180" textboxrect="0,0,2333156,269951"/>
                </v:shape>
                <v:shape id="Forme libre : forme 19" o:spid="_x0000_s1044" style="position:absolute;left:23331;width:12855;height:6427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Eat In Time</w:t>
                        </w:r>
                      </w:p>
                    </w:txbxContent>
                  </v:textbox>
                </v:shape>
                <v:shape id="Forme libre : forme 20" o:spid="_x0000_s1045" style="position:absolute;top:9126;width:12854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Produit</w:t>
                        </w:r>
                      </w:p>
                    </w:txbxContent>
                  </v:textbox>
                </v:shape>
                <v:shape id="Forme libre : forme 21" o:spid="_x0000_s1046" style="position:absolute;left:3213;top:18253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Application</w:t>
                        </w:r>
                      </w:p>
                    </w:txbxContent>
                  </v:textbox>
                </v:shape>
                <v:shape id="Forme libre : forme 22" o:spid="_x0000_s1047" style="position:absolute;left:3213;top:27380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Tablette</w:t>
                        </w:r>
                      </w:p>
                    </w:txbxContent>
                  </v:textbox>
                </v:shape>
                <v:shape id="Forme libre : forme 23" o:spid="_x0000_s1048" style="position:absolute;left:3213;top:36507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Interconnexion tablettes</w:t>
                        </w:r>
                      </w:p>
                    </w:txbxContent>
                  </v:textbox>
                </v:shape>
                <v:shape id="Forme libre : forme 24" o:spid="_x0000_s1049" style="position:absolute;left:3213;top:45634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Webservice</w:t>
                        </w:r>
                      </w:p>
                    </w:txbxContent>
                  </v:textbox>
                </v:shape>
                <v:shape id="Forme libre : forme 25" o:spid="_x0000_s1050" style="position:absolute;left:15554;top:9126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SI Restaurant</w:t>
                        </w:r>
                      </w:p>
                    </w:txbxContent>
                  </v:textbox>
                </v:shape>
                <v:shape id="Forme libre : forme 26" o:spid="_x0000_s1051" style="position:absolute;left:18768;top:18253;width:12854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Connexion SI restaurant</w:t>
                        </w:r>
                      </w:p>
                    </w:txbxContent>
                  </v:textbox>
                </v:shape>
                <v:shape id="Forme libre : forme 27" o:spid="_x0000_s1052" style="position:absolute;left:18768;top:27380;width:12854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Supervision</w:t>
                        </w:r>
                      </w:p>
                    </w:txbxContent>
                  </v:textbox>
                </v:shape>
                <v:shape id="Forme libre : forme 28" o:spid="_x0000_s1053" style="position:absolute;left:18768;top:36507;width:12854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Dashboard</w:t>
                        </w:r>
                      </w:p>
                    </w:txbxContent>
                  </v:textbox>
                </v:shape>
                <v:shape id="Forme libre : forme 29" o:spid="_x0000_s1054" style="position:absolute;left:31108;top:9126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Back Office</w:t>
                        </w:r>
                      </w:p>
                    </w:txbxContent>
                  </v:textbox>
                </v:shape>
                <v:shape id="Forme libre : forme 30" o:spid="_x0000_s1055" style="position:absolute;left:34322;top:18253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Database</w:t>
                        </w:r>
                      </w:p>
                    </w:txbxContent>
                  </v:textbox>
                </v:shape>
                <v:shape id="Forme libre : forme 31" o:spid="_x0000_s1056" style="position:absolute;left:34322;top:27380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Logs</w:t>
                        </w:r>
                      </w:p>
                    </w:txbxContent>
                  </v:textbox>
                </v:shape>
                <v:shape id="Forme libre : forme 32" o:spid="_x0000_s1057" style="position:absolute;left:34322;top:36507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Sauvegardes</w:t>
                        </w:r>
                      </w:p>
                    </w:txbxContent>
                  </v:textbox>
                </v:shape>
                <v:shape id="Forme libre : forme 33" o:spid="_x0000_s1058" style="position:absolute;left:46663;top:9126;width:12854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Support Technique</w:t>
                        </w:r>
                      </w:p>
                    </w:txbxContent>
                  </v:textbox>
                </v:shape>
                <v:shape id="Forme libre : forme 34" o:spid="_x0000_s1059" style="position:absolute;left:49876;top:18253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Versions/Update</w:t>
                        </w:r>
                      </w:p>
                    </w:txbxContent>
                  </v:textbox>
                </v:shape>
                <v:shape id="Forme libre : forme 35" o:spid="_x0000_s1060" style="position:absolute;left:49876;top:27380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Maintenance</w:t>
                        </w:r>
                      </w:p>
                    </w:txbxContent>
                  </v:textbox>
                </v:shape>
                <v:shape id="Forme libre : forme 36" o:spid="_x0000_s1061" style="position:absolute;left:49876;top:36507;width:12855;height:6428;visibility:visible;mso-wrap-style:square;v-text-anchor:middle-center" coordsize="1285485,6427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" adj="-11796480,,5400" path="m,l1285485,r,642742l,642742,,xe" fillcolor="#4f81bd" strokecolor="white" strokeweight=".35281mm">
                  <v:stroke joinstyle="miter"/>
                  <v:formulas/>
                  <v:path arrowok="t" o:connecttype="custom" o:connectlocs="642741,0;1285481,321370;642741,642740;0,321370;0,0;1285481,0;1285481,642740;0,642740;0,0" o:connectangles="270,0,90,180,0,0,0,0,0" textboxrect="0,0,1285485,642742"/>
                  <v:textbox inset=".24686mm,.24686mm,.24686mm,.24686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7"/>
                            <w:szCs w:val="27"/>
                          </w:rPr>
                          <w:t>Support Hardware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23D4" w:rsidRDefault="00B01CC9">
      <w:r>
        <w:rPr>
          <w:noProof/>
        </w:rPr>
        <mc:AlternateContent>
          <mc:Choice Requires="wpg">
            <w:drawing>
              <wp:inline distT="0" distB="0" distL="0" distR="0">
                <wp:extent cx="16307253" cy="5330457"/>
                <wp:effectExtent l="0" t="0" r="18597" b="22593"/>
                <wp:docPr id="37" name="Diagramm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7253" cy="5330457"/>
                          <a:chOff x="0" y="0"/>
                          <a:chExt cx="16307253" cy="5330457"/>
                        </a:xfrm>
                      </wpg:grpSpPr>
                      <wps:wsp>
                        <wps:cNvPr id="38" name="Forme libre : forme 38"/>
                        <wps:cNvSpPr/>
                        <wps:spPr>
                          <a:xfrm>
                            <a:off x="14793666" y="2527026"/>
                            <a:ext cx="197428" cy="247438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2474385"/>
                              <a:gd name="f5" fmla="*/ f0 1 197424"/>
                              <a:gd name="f6" fmla="*/ f1 1 2474385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2474385"/>
                              <a:gd name="f14" fmla="*/ 0 1 f12"/>
                              <a:gd name="f15" fmla="*/ 197424 1 f12"/>
                              <a:gd name="f16" fmla="*/ 0 1 f13"/>
                              <a:gd name="f17" fmla="*/ 2474385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2474385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9" name="Forme libre : forme 39"/>
                        <wps:cNvSpPr/>
                        <wps:spPr>
                          <a:xfrm>
                            <a:off x="14793666" y="2527026"/>
                            <a:ext cx="197428" cy="15399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1539910"/>
                              <a:gd name="f5" fmla="*/ f0 1 197424"/>
                              <a:gd name="f6" fmla="*/ f1 1 153991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1539910"/>
                              <a:gd name="f14" fmla="*/ 0 1 f12"/>
                              <a:gd name="f15" fmla="*/ 197424 1 f12"/>
                              <a:gd name="f16" fmla="*/ 0 1 f13"/>
                              <a:gd name="f17" fmla="*/ 153991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1539910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0" name="Forme libre : forme 40"/>
                        <wps:cNvSpPr/>
                        <wps:spPr>
                          <a:xfrm>
                            <a:off x="14793666" y="2527026"/>
                            <a:ext cx="197428" cy="60543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605434"/>
                              <a:gd name="f5" fmla="*/ f0 1 197424"/>
                              <a:gd name="f6" fmla="*/ f1 1 60543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605434"/>
                              <a:gd name="f14" fmla="*/ 0 1 f12"/>
                              <a:gd name="f15" fmla="*/ 197424 1 f12"/>
                              <a:gd name="f16" fmla="*/ 0 1 f13"/>
                              <a:gd name="f17" fmla="*/ 60543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605434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1" name="Forme libre : forme 41"/>
                        <wps:cNvSpPr/>
                        <wps:spPr>
                          <a:xfrm>
                            <a:off x="12135020" y="1592555"/>
                            <a:ext cx="3185111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185113"/>
                              <a:gd name="f4" fmla="val 276394"/>
                              <a:gd name="f5" fmla="val 138197"/>
                              <a:gd name="f6" fmla="*/ f0 1 3185113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3185113"/>
                              <a:gd name="f14" fmla="*/ f11 1 276394"/>
                              <a:gd name="f15" fmla="*/ 0 1 f13"/>
                              <a:gd name="f16" fmla="*/ 3185113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3185113" h="276394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2" name="Forme libre : forme 42"/>
                        <wps:cNvSpPr/>
                        <wps:spPr>
                          <a:xfrm>
                            <a:off x="13201110" y="2527026"/>
                            <a:ext cx="197428" cy="15399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1539910"/>
                              <a:gd name="f5" fmla="*/ f0 1 197424"/>
                              <a:gd name="f6" fmla="*/ f1 1 153991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1539910"/>
                              <a:gd name="f14" fmla="*/ 0 1 f12"/>
                              <a:gd name="f15" fmla="*/ 197424 1 f12"/>
                              <a:gd name="f16" fmla="*/ 0 1 f13"/>
                              <a:gd name="f17" fmla="*/ 153991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1539910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3" name="Forme libre : forme 43"/>
                        <wps:cNvSpPr/>
                        <wps:spPr>
                          <a:xfrm>
                            <a:off x="13201110" y="2527026"/>
                            <a:ext cx="197428" cy="60543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605434"/>
                              <a:gd name="f5" fmla="*/ f0 1 197424"/>
                              <a:gd name="f6" fmla="*/ f1 1 60543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605434"/>
                              <a:gd name="f14" fmla="*/ 0 1 f12"/>
                              <a:gd name="f15" fmla="*/ 197424 1 f12"/>
                              <a:gd name="f16" fmla="*/ 0 1 f13"/>
                              <a:gd name="f17" fmla="*/ 60543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605434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4" name="Forme libre : forme 44"/>
                        <wps:cNvSpPr/>
                        <wps:spPr>
                          <a:xfrm>
                            <a:off x="12135020" y="1592555"/>
                            <a:ext cx="1592555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592556"/>
                              <a:gd name="f4" fmla="val 276394"/>
                              <a:gd name="f5" fmla="val 138197"/>
                              <a:gd name="f6" fmla="*/ f0 1 1592556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1592556"/>
                              <a:gd name="f14" fmla="*/ f11 1 276394"/>
                              <a:gd name="f15" fmla="*/ 0 1 f13"/>
                              <a:gd name="f16" fmla="*/ 1592556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1592556" h="276394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5" name="Forme libre : forme 45"/>
                        <wps:cNvSpPr/>
                        <wps:spPr>
                          <a:xfrm>
                            <a:off x="11608555" y="2527026"/>
                            <a:ext cx="197428" cy="247438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2474385"/>
                              <a:gd name="f5" fmla="*/ f0 1 197424"/>
                              <a:gd name="f6" fmla="*/ f1 1 2474385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2474385"/>
                              <a:gd name="f14" fmla="*/ 0 1 f12"/>
                              <a:gd name="f15" fmla="*/ 197424 1 f12"/>
                              <a:gd name="f16" fmla="*/ 0 1 f13"/>
                              <a:gd name="f17" fmla="*/ 2474385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2474385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6" name="Forme libre : forme 46"/>
                        <wps:cNvSpPr/>
                        <wps:spPr>
                          <a:xfrm>
                            <a:off x="11608555" y="2527026"/>
                            <a:ext cx="197428" cy="15399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1539910"/>
                              <a:gd name="f5" fmla="*/ f0 1 197424"/>
                              <a:gd name="f6" fmla="*/ f1 1 153991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1539910"/>
                              <a:gd name="f14" fmla="*/ 0 1 f12"/>
                              <a:gd name="f15" fmla="*/ 197424 1 f12"/>
                              <a:gd name="f16" fmla="*/ 0 1 f13"/>
                              <a:gd name="f17" fmla="*/ 153991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1539910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7" name="Forme libre : forme 47"/>
                        <wps:cNvSpPr/>
                        <wps:spPr>
                          <a:xfrm>
                            <a:off x="11608555" y="2527026"/>
                            <a:ext cx="197428" cy="60543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605434"/>
                              <a:gd name="f5" fmla="*/ f0 1 197424"/>
                              <a:gd name="f6" fmla="*/ f1 1 60543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605434"/>
                              <a:gd name="f14" fmla="*/ 0 1 f12"/>
                              <a:gd name="f15" fmla="*/ 197424 1 f12"/>
                              <a:gd name="f16" fmla="*/ 0 1 f13"/>
                              <a:gd name="f17" fmla="*/ 60543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605434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8" name="Forme libre : forme 48"/>
                        <wps:cNvSpPr/>
                        <wps:spPr>
                          <a:xfrm>
                            <a:off x="12089300" y="1592555"/>
                            <a:ext cx="91440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276394"/>
                              <a:gd name="f5" fmla="val 45720"/>
                              <a:gd name="f6" fmla="*/ f0 1 91440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91440"/>
                              <a:gd name="f14" fmla="*/ f11 1 276394"/>
                              <a:gd name="f15" fmla="*/ 0 1 f13"/>
                              <a:gd name="f16" fmla="*/ 91440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91440" h="276394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9" name="Forme libre : forme 49"/>
                        <wps:cNvSpPr/>
                        <wps:spPr>
                          <a:xfrm>
                            <a:off x="10015999" y="2527026"/>
                            <a:ext cx="197428" cy="60543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605434"/>
                              <a:gd name="f5" fmla="*/ f0 1 197424"/>
                              <a:gd name="f6" fmla="*/ f1 1 60543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605434"/>
                              <a:gd name="f14" fmla="*/ 0 1 f12"/>
                              <a:gd name="f15" fmla="*/ 197424 1 f12"/>
                              <a:gd name="f16" fmla="*/ 0 1 f13"/>
                              <a:gd name="f17" fmla="*/ 60543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605434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0" name="Forme libre : forme 50"/>
                        <wps:cNvSpPr/>
                        <wps:spPr>
                          <a:xfrm>
                            <a:off x="10542465" y="1592555"/>
                            <a:ext cx="1592555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592556"/>
                              <a:gd name="f4" fmla="val 276394"/>
                              <a:gd name="f5" fmla="val 138197"/>
                              <a:gd name="f6" fmla="*/ f0 1 1592556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1592556"/>
                              <a:gd name="f14" fmla="*/ f11 1 276394"/>
                              <a:gd name="f15" fmla="*/ 0 1 f13"/>
                              <a:gd name="f16" fmla="*/ 1592556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1592556" h="276394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1" name="Forme libre : forme 51"/>
                        <wps:cNvSpPr/>
                        <wps:spPr>
                          <a:xfrm>
                            <a:off x="8423443" y="2527026"/>
                            <a:ext cx="197428" cy="15399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1539910"/>
                              <a:gd name="f5" fmla="*/ f0 1 197424"/>
                              <a:gd name="f6" fmla="*/ f1 1 153991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1539910"/>
                              <a:gd name="f14" fmla="*/ 0 1 f12"/>
                              <a:gd name="f15" fmla="*/ 197424 1 f12"/>
                              <a:gd name="f16" fmla="*/ 0 1 f13"/>
                              <a:gd name="f17" fmla="*/ 153991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1539910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2" name="Forme libre : forme 52"/>
                        <wps:cNvSpPr/>
                        <wps:spPr>
                          <a:xfrm>
                            <a:off x="8423443" y="2527026"/>
                            <a:ext cx="197428" cy="60543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605434"/>
                              <a:gd name="f5" fmla="*/ f0 1 197424"/>
                              <a:gd name="f6" fmla="*/ f1 1 60543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605434"/>
                              <a:gd name="f14" fmla="*/ 0 1 f12"/>
                              <a:gd name="f15" fmla="*/ 197424 1 f12"/>
                              <a:gd name="f16" fmla="*/ 0 1 f13"/>
                              <a:gd name="f17" fmla="*/ 60543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605434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3" name="Forme libre : forme 53"/>
                        <wps:cNvSpPr/>
                        <wps:spPr>
                          <a:xfrm>
                            <a:off x="8949909" y="1592555"/>
                            <a:ext cx="3185111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185113"/>
                              <a:gd name="f4" fmla="val 276394"/>
                              <a:gd name="f5" fmla="val 138197"/>
                              <a:gd name="f6" fmla="*/ f0 1 3185113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3185113"/>
                              <a:gd name="f14" fmla="*/ f11 1 276394"/>
                              <a:gd name="f15" fmla="*/ 0 1 f13"/>
                              <a:gd name="f16" fmla="*/ 3185113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3185113" h="276394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4" name="Forme libre : forme 54"/>
                        <wps:cNvSpPr/>
                        <wps:spPr>
                          <a:xfrm>
                            <a:off x="6396548" y="658075"/>
                            <a:ext cx="5738472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38469"/>
                              <a:gd name="f4" fmla="val 276394"/>
                              <a:gd name="f5" fmla="val 138197"/>
                              <a:gd name="f6" fmla="*/ f0 1 5738469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738469"/>
                              <a:gd name="f14" fmla="*/ f11 1 276394"/>
                              <a:gd name="f15" fmla="*/ 0 1 f13"/>
                              <a:gd name="f16" fmla="*/ 5738469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738469" h="276394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5" name="Forme libre : forme 55"/>
                        <wps:cNvSpPr/>
                        <wps:spPr>
                          <a:xfrm>
                            <a:off x="6396548" y="658075"/>
                            <a:ext cx="2224314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224314"/>
                              <a:gd name="f4" fmla="val 276394"/>
                              <a:gd name="f5" fmla="val 138197"/>
                              <a:gd name="f6" fmla="*/ f0 1 2224314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2224314"/>
                              <a:gd name="f14" fmla="*/ f11 1 276394"/>
                              <a:gd name="f15" fmla="*/ 0 1 f13"/>
                              <a:gd name="f16" fmla="*/ 2224314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2224314" h="276394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6" name="Forme libre : forme 56"/>
                        <wps:cNvSpPr/>
                        <wps:spPr>
                          <a:xfrm>
                            <a:off x="6501841" y="1592555"/>
                            <a:ext cx="197428" cy="15399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1539910"/>
                              <a:gd name="f5" fmla="*/ f0 1 197424"/>
                              <a:gd name="f6" fmla="*/ f1 1 153991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1539910"/>
                              <a:gd name="f14" fmla="*/ 0 1 f12"/>
                              <a:gd name="f15" fmla="*/ 197424 1 f12"/>
                              <a:gd name="f16" fmla="*/ 0 1 f13"/>
                              <a:gd name="f17" fmla="*/ 153991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1539910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7" name="Forme libre : forme 57"/>
                        <wps:cNvSpPr/>
                        <wps:spPr>
                          <a:xfrm>
                            <a:off x="6501841" y="1592555"/>
                            <a:ext cx="197428" cy="60543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605434"/>
                              <a:gd name="f5" fmla="*/ f0 1 197424"/>
                              <a:gd name="f6" fmla="*/ f1 1 60543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605434"/>
                              <a:gd name="f14" fmla="*/ 0 1 f12"/>
                              <a:gd name="f15" fmla="*/ 197424 1 f12"/>
                              <a:gd name="f16" fmla="*/ 0 1 f13"/>
                              <a:gd name="f17" fmla="*/ 60543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605434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8" name="Forme libre : forme 58"/>
                        <wps:cNvSpPr/>
                        <wps:spPr>
                          <a:xfrm>
                            <a:off x="6396548" y="658075"/>
                            <a:ext cx="631758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31758"/>
                              <a:gd name="f4" fmla="val 276394"/>
                              <a:gd name="f5" fmla="val 138197"/>
                              <a:gd name="f6" fmla="*/ f0 1 631758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631758"/>
                              <a:gd name="f14" fmla="*/ f11 1 276394"/>
                              <a:gd name="f15" fmla="*/ 0 1 f13"/>
                              <a:gd name="f16" fmla="*/ 631758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631758" h="276394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9" name="Forme libre : forme 59"/>
                        <wps:cNvSpPr/>
                        <wps:spPr>
                          <a:xfrm>
                            <a:off x="4909285" y="1592555"/>
                            <a:ext cx="197428" cy="247438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2474385"/>
                              <a:gd name="f5" fmla="*/ f0 1 197424"/>
                              <a:gd name="f6" fmla="*/ f1 1 2474385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2474385"/>
                              <a:gd name="f14" fmla="*/ 0 1 f12"/>
                              <a:gd name="f15" fmla="*/ 197424 1 f12"/>
                              <a:gd name="f16" fmla="*/ 0 1 f13"/>
                              <a:gd name="f17" fmla="*/ 2474385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2474385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0" name="Forme libre : forme 60"/>
                        <wps:cNvSpPr/>
                        <wps:spPr>
                          <a:xfrm>
                            <a:off x="4909285" y="1592555"/>
                            <a:ext cx="197428" cy="15399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1539910"/>
                              <a:gd name="f5" fmla="*/ f0 1 197424"/>
                              <a:gd name="f6" fmla="*/ f1 1 153991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1539910"/>
                              <a:gd name="f14" fmla="*/ 0 1 f12"/>
                              <a:gd name="f15" fmla="*/ 197424 1 f12"/>
                              <a:gd name="f16" fmla="*/ 0 1 f13"/>
                              <a:gd name="f17" fmla="*/ 153991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1539910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1" name="Forme libre : forme 61"/>
                        <wps:cNvSpPr/>
                        <wps:spPr>
                          <a:xfrm>
                            <a:off x="4909285" y="1592555"/>
                            <a:ext cx="197428" cy="60543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424"/>
                              <a:gd name="f4" fmla="val 605434"/>
                              <a:gd name="f5" fmla="*/ f0 1 197424"/>
                              <a:gd name="f6" fmla="*/ f1 1 60543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97424"/>
                              <a:gd name="f13" fmla="*/ f10 1 605434"/>
                              <a:gd name="f14" fmla="*/ 0 1 f12"/>
                              <a:gd name="f15" fmla="*/ 197424 1 f12"/>
                              <a:gd name="f16" fmla="*/ 0 1 f13"/>
                              <a:gd name="f17" fmla="*/ 60543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97424" h="605434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2" name="Forme libre : forme 62"/>
                        <wps:cNvSpPr/>
                        <wps:spPr>
                          <a:xfrm>
                            <a:off x="5435751" y="658075"/>
                            <a:ext cx="960796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60798"/>
                              <a:gd name="f4" fmla="val 276394"/>
                              <a:gd name="f5" fmla="val 138197"/>
                              <a:gd name="f6" fmla="*/ f0 1 960798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960798"/>
                              <a:gd name="f14" fmla="*/ f11 1 276394"/>
                              <a:gd name="f15" fmla="*/ 0 1 f13"/>
                              <a:gd name="f16" fmla="*/ 960798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960798" h="276394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3" name="Forme libre : forme 63"/>
                        <wps:cNvSpPr/>
                        <wps:spPr>
                          <a:xfrm>
                            <a:off x="3843196" y="658075"/>
                            <a:ext cx="2553352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553355"/>
                              <a:gd name="f4" fmla="val 276394"/>
                              <a:gd name="f5" fmla="val 138197"/>
                              <a:gd name="f6" fmla="*/ f0 1 2553355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2553355"/>
                              <a:gd name="f14" fmla="*/ f11 1 276394"/>
                              <a:gd name="f15" fmla="*/ 0 1 f13"/>
                              <a:gd name="f16" fmla="*/ 2553355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2553355" h="276394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4" name="Forme libre : forme 64"/>
                        <wps:cNvSpPr/>
                        <wps:spPr>
                          <a:xfrm>
                            <a:off x="2250640" y="658075"/>
                            <a:ext cx="4145907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145912"/>
                              <a:gd name="f4" fmla="val 276394"/>
                              <a:gd name="f5" fmla="val 138197"/>
                              <a:gd name="f6" fmla="*/ f0 1 4145912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4145912"/>
                              <a:gd name="f14" fmla="*/ f11 1 276394"/>
                              <a:gd name="f15" fmla="*/ 0 1 f13"/>
                              <a:gd name="f16" fmla="*/ 4145912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4145912" h="276394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5" name="Forme libre : forme 65"/>
                        <wps:cNvSpPr/>
                        <wps:spPr>
                          <a:xfrm>
                            <a:off x="658084" y="658075"/>
                            <a:ext cx="5738472" cy="27639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38469"/>
                              <a:gd name="f4" fmla="val 276394"/>
                              <a:gd name="f5" fmla="val 138197"/>
                              <a:gd name="f6" fmla="*/ f0 1 5738469"/>
                              <a:gd name="f7" fmla="*/ f1 1 276394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738469"/>
                              <a:gd name="f14" fmla="*/ f11 1 276394"/>
                              <a:gd name="f15" fmla="*/ 0 1 f13"/>
                              <a:gd name="f16" fmla="*/ 5738469 1 f13"/>
                              <a:gd name="f17" fmla="*/ 0 1 f14"/>
                              <a:gd name="f18" fmla="*/ 276394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738469" h="276394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6" name="Forme libre : forme 66"/>
                        <wps:cNvSpPr/>
                        <wps:spPr>
                          <a:xfrm>
                            <a:off x="5738472" y="0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Charte de projet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67" name="Forme libre : forme 67"/>
                        <wps:cNvSpPr/>
                        <wps:spPr>
                          <a:xfrm>
                            <a:off x="0" y="93447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Vision du consommateur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68" name="Forme libre : forme 68"/>
                        <wps:cNvSpPr/>
                        <wps:spPr>
                          <a:xfrm>
                            <a:off x="1592555" y="93447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Pertinence de l'équipe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69" name="Forme libre : forme 69"/>
                        <wps:cNvSpPr/>
                        <wps:spPr>
                          <a:xfrm>
                            <a:off x="3185111" y="93447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Suivi du projet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0" name="Forme libre : forme 70"/>
                        <wps:cNvSpPr/>
                        <wps:spPr>
                          <a:xfrm>
                            <a:off x="4777667" y="93447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Utilisation des ressources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1" name="Forme libre : forme 71"/>
                        <wps:cNvSpPr/>
                        <wps:spPr>
                          <a:xfrm>
                            <a:off x="5106713" y="186895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Humaines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2" name="Forme libre : forme 72"/>
                        <wps:cNvSpPr/>
                        <wps:spPr>
                          <a:xfrm>
                            <a:off x="5106713" y="280342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Economiques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3" name="Forme libre : forme 73"/>
                        <wps:cNvSpPr/>
                        <wps:spPr>
                          <a:xfrm>
                            <a:off x="5106713" y="373790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Temporelles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4" name="Forme libre : forme 74"/>
                        <wps:cNvSpPr/>
                        <wps:spPr>
                          <a:xfrm>
                            <a:off x="6370222" y="93447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Gestion des coûts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5" name="Forme libre : forme 75"/>
                        <wps:cNvSpPr/>
                        <wps:spPr>
                          <a:xfrm>
                            <a:off x="6699269" y="186895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Internes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6" name="Forme libre : forme 76"/>
                        <wps:cNvSpPr/>
                        <wps:spPr>
                          <a:xfrm>
                            <a:off x="6699269" y="280342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Externes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7" name="Forme libre : forme 77"/>
                        <wps:cNvSpPr/>
                        <wps:spPr>
                          <a:xfrm>
                            <a:off x="7962787" y="93447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Gestion des risques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8" name="Forme libre : forme 78"/>
                        <wps:cNvSpPr/>
                        <wps:spPr>
                          <a:xfrm>
                            <a:off x="11476936" y="93447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Faisabilité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79" name="Forme libre : forme 79"/>
                        <wps:cNvSpPr/>
                        <wps:spPr>
                          <a:xfrm>
                            <a:off x="8291825" y="186895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Technique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0" name="Forme libre : forme 80"/>
                        <wps:cNvSpPr/>
                        <wps:spPr>
                          <a:xfrm>
                            <a:off x="8620862" y="280342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Etat de l'art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1" name="Forme libre : forme 81"/>
                        <wps:cNvSpPr/>
                        <wps:spPr>
                          <a:xfrm>
                            <a:off x="8620862" y="373790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Dossier de Spécification Technique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2" name="Forme libre : forme 82"/>
                        <wps:cNvSpPr/>
                        <wps:spPr>
                          <a:xfrm>
                            <a:off x="9884380" y="186895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Juridique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3" name="Forme libre : forme 83"/>
                        <wps:cNvSpPr/>
                        <wps:spPr>
                          <a:xfrm>
                            <a:off x="10213418" y="280342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Analyse de risques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4" name="Forme libre : forme 84"/>
                        <wps:cNvSpPr/>
                        <wps:spPr>
                          <a:xfrm>
                            <a:off x="11476936" y="186895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Industrielle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5" name="Forme libre : forme 85"/>
                        <wps:cNvSpPr/>
                        <wps:spPr>
                          <a:xfrm>
                            <a:off x="11805983" y="280342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Prototypage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6" name="Forme libre : forme 86"/>
                        <wps:cNvSpPr/>
                        <wps:spPr>
                          <a:xfrm>
                            <a:off x="11805983" y="373790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7" name="Forme libre : forme 87"/>
                        <wps:cNvSpPr/>
                        <wps:spPr>
                          <a:xfrm>
                            <a:off x="11805983" y="4672373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Déploiement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8" name="Forme libre : forme 88"/>
                        <wps:cNvSpPr/>
                        <wps:spPr>
                          <a:xfrm>
                            <a:off x="13069492" y="186895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Economique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89" name="Forme libre : forme 89"/>
                        <wps:cNvSpPr/>
                        <wps:spPr>
                          <a:xfrm>
                            <a:off x="13398538" y="280342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 xml:space="preserve">Besoin de 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Fonds de Roulement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90" name="Forme libre : forme 90"/>
                        <wps:cNvSpPr/>
                        <wps:spPr>
                          <a:xfrm>
                            <a:off x="13398538" y="373790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Trésorerie Courante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91" name="Forme libre : forme 91"/>
                        <wps:cNvSpPr/>
                        <wps:spPr>
                          <a:xfrm>
                            <a:off x="14662047" y="1868951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Financière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92" name="Forme libre : forme 92"/>
                        <wps:cNvSpPr/>
                        <wps:spPr>
                          <a:xfrm>
                            <a:off x="14991094" y="280342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Plan de Financement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93" name="Forme libre : forme 93"/>
                        <wps:cNvSpPr/>
                        <wps:spPr>
                          <a:xfrm>
                            <a:off x="14991094" y="3737902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Business Model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  <wps:wsp>
                        <wps:cNvPr id="94" name="Forme libre : forme 94"/>
                        <wps:cNvSpPr/>
                        <wps:spPr>
                          <a:xfrm>
                            <a:off x="14991094" y="4672373"/>
                            <a:ext cx="1316159" cy="658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16162"/>
                              <a:gd name="f7" fmla="val 658081"/>
                              <a:gd name="f8" fmla="+- 0 0 -90"/>
                              <a:gd name="f9" fmla="*/ f3 1 1316162"/>
                              <a:gd name="f10" fmla="*/ f4 1 65808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316162"/>
                              <a:gd name="f19" fmla="*/ f15 1 658081"/>
                              <a:gd name="f20" fmla="*/ 0 f16 1"/>
                              <a:gd name="f21" fmla="*/ 0 f15 1"/>
                              <a:gd name="f22" fmla="*/ 1316162 f16 1"/>
                              <a:gd name="f23" fmla="*/ 658081 f15 1"/>
                              <a:gd name="f24" fmla="+- f17 0 f1"/>
                              <a:gd name="f25" fmla="*/ f20 1 1316162"/>
                              <a:gd name="f26" fmla="*/ f21 1 658081"/>
                              <a:gd name="f27" fmla="*/ f22 1 1316162"/>
                              <a:gd name="f28" fmla="*/ f23 1 65808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316162" h="6580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29"/>
                                  <w:szCs w:val="29"/>
                                </w:rPr>
                                <w:t>Business Plan</w:t>
                              </w:r>
                            </w:p>
                          </w:txbxContent>
                        </wps:txbx>
                        <wps:bodyPr vert="horz" wrap="square" lIns="9528" tIns="9528" rIns="9528" bIns="9528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me 3" o:spid="_x0000_s1062" style="width:1284.05pt;height:419.7pt;mso-position-horizontal-relative:char;mso-position-vertical-relative:line" coordsize="163072,5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">
                <v:shape id="Forme libre : forme 38" o:spid="_x0000_s1063" style="position:absolute;left:147936;top:25270;width:1974;height:24744;visibility:visible;mso-wrap-style:square;v-text-anchor:top" coordsize="197424,247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" path="m,l,2474385r197424,e" filled="f" strokecolor="#4774ab" strokeweight=".35281mm">
                  <v:stroke joinstyle="miter"/>
                  <v:path arrowok="t" o:connecttype="custom" o:connectlocs="98714,0;197428,1237192;98714,2474384;0,1237192" o:connectangles="270,0,90,180" textboxrect="0,0,197424,2474385"/>
                </v:shape>
                <v:shape id="Forme libre : forme 39" o:spid="_x0000_s1064" style="position:absolute;left:147936;top:25270;width:1974;height:15399;visibility:visible;mso-wrap-style:square;v-text-anchor:top" coordsize="197424,153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" path="m,l,1539910r197424,e" filled="f" strokecolor="#4774ab" strokeweight=".35281mm">
                  <v:stroke joinstyle="miter"/>
                  <v:path arrowok="t" o:connecttype="custom" o:connectlocs="98714,0;197428,769957;98714,1539913;0,769957" o:connectangles="270,0,90,180" textboxrect="0,0,197424,1539910"/>
                </v:shape>
                <v:shape id="Forme libre : forme 40" o:spid="_x0000_s1065" style="position:absolute;left:147936;top:25270;width:1974;height:6054;visibility:visible;mso-wrap-style:square;v-text-anchor:top" coordsize="197424,60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" path="m,l,605434r197424,e" filled="f" strokecolor="#4774ab" strokeweight=".35281mm">
                  <v:stroke joinstyle="miter"/>
                  <v:path arrowok="t" o:connecttype="custom" o:connectlocs="98714,0;197428,302717;98714,605433;0,302717" o:connectangles="270,0,90,180" textboxrect="0,0,197424,605434"/>
                </v:shape>
                <v:shape id="Forme libre : forme 41" o:spid="_x0000_s1066" style="position:absolute;left:121350;top:15925;width:31851;height:2764;visibility:visible;mso-wrap-style:square;v-text-anchor:top" coordsize="3185113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" path="m,l,138197r3185113,l3185113,276394e" filled="f" strokecolor="#4774ab" strokeweight=".35281mm">
                  <v:stroke joinstyle="miter"/>
                  <v:path arrowok="t" o:connecttype="custom" o:connectlocs="1592556,0;3185111,138198;1592556,276395;0,138198" o:connectangles="270,0,90,180" textboxrect="0,0,3185113,276394"/>
                </v:shape>
                <v:shape id="Forme libre : forme 42" o:spid="_x0000_s1067" style="position:absolute;left:132011;top:25270;width:1974;height:15399;visibility:visible;mso-wrap-style:square;v-text-anchor:top" coordsize="197424,153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" path="m,l,1539910r197424,e" filled="f" strokecolor="#4774ab" strokeweight=".35281mm">
                  <v:stroke joinstyle="miter"/>
                  <v:path arrowok="t" o:connecttype="custom" o:connectlocs="98714,0;197428,769957;98714,1539913;0,769957" o:connectangles="270,0,90,180" textboxrect="0,0,197424,1539910"/>
                </v:shape>
                <v:shape id="Forme libre : forme 43" o:spid="_x0000_s1068" style="position:absolute;left:132011;top:25270;width:1974;height:6054;visibility:visible;mso-wrap-style:square;v-text-anchor:top" coordsize="197424,60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" path="m,l,605434r197424,e" filled="f" strokecolor="#4774ab" strokeweight=".35281mm">
                  <v:stroke joinstyle="miter"/>
                  <v:path arrowok="t" o:connecttype="custom" o:connectlocs="98714,0;197428,302717;98714,605433;0,302717" o:connectangles="270,0,90,180" textboxrect="0,0,197424,605434"/>
                </v:shape>
                <v:shape id="Forme libre : forme 44" o:spid="_x0000_s1069" style="position:absolute;left:121350;top:15925;width:15925;height:2764;visibility:visible;mso-wrap-style:square;v-text-anchor:top" coordsize="1592556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" path="m,l,138197r1592556,l1592556,276394e" filled="f" strokecolor="#4774ab" strokeweight=".35281mm">
                  <v:stroke joinstyle="miter"/>
                  <v:path arrowok="t" o:connecttype="custom" o:connectlocs="796278,0;1592555,138198;796278,276395;0,138198" o:connectangles="270,0,90,180" textboxrect="0,0,1592556,276394"/>
                </v:shape>
                <v:shape id="Forme libre : forme 45" o:spid="_x0000_s1070" style="position:absolute;left:116085;top:25270;width:1974;height:24744;visibility:visible;mso-wrap-style:square;v-text-anchor:top" coordsize="197424,247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" path="m,l,2474385r197424,e" filled="f" strokecolor="#4774ab" strokeweight=".35281mm">
                  <v:stroke joinstyle="miter"/>
                  <v:path arrowok="t" o:connecttype="custom" o:connectlocs="98714,0;197428,1237192;98714,2474384;0,1237192" o:connectangles="270,0,90,180" textboxrect="0,0,197424,2474385"/>
                </v:shape>
                <v:shape id="Forme libre : forme 46" o:spid="_x0000_s1071" style="position:absolute;left:116085;top:25270;width:1974;height:15399;visibility:visible;mso-wrap-style:square;v-text-anchor:top" coordsize="197424,153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" path="m,l,1539910r197424,e" filled="f" strokecolor="#4774ab" strokeweight=".35281mm">
                  <v:stroke joinstyle="miter"/>
                  <v:path arrowok="t" o:connecttype="custom" o:connectlocs="98714,0;197428,769957;98714,1539913;0,769957" o:connectangles="270,0,90,180" textboxrect="0,0,197424,1539910"/>
                </v:shape>
                <v:shape id="Forme libre : forme 47" o:spid="_x0000_s1072" style="position:absolute;left:116085;top:25270;width:1974;height:6054;visibility:visible;mso-wrap-style:square;v-text-anchor:top" coordsize="197424,60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" path="m,l,605434r197424,e" filled="f" strokecolor="#4774ab" strokeweight=".35281mm">
                  <v:stroke joinstyle="miter"/>
                  <v:path arrowok="t" o:connecttype="custom" o:connectlocs="98714,0;197428,302717;98714,605433;0,302717" o:connectangles="270,0,90,180" textboxrect="0,0,197424,605434"/>
                </v:shape>
                <v:shape id="Forme libre : forme 48" o:spid="_x0000_s1073" style="position:absolute;left:120893;top:15925;width:914;height:2764;visibility:visible;mso-wrap-style:square;v-text-anchor:top" coordsize="91440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" path="m45720,r,276394e" filled="f" strokecolor="#4774ab" strokeweight=".35281mm">
                  <v:stroke joinstyle="miter"/>
                  <v:path arrowok="t" o:connecttype="custom" o:connectlocs="45720,0;91440,138198;45720,276395;0,138198" o:connectangles="270,0,90,180" textboxrect="0,0,91440,276394"/>
                </v:shape>
                <v:shape id="Forme libre : forme 49" o:spid="_x0000_s1074" style="position:absolute;left:100159;top:25270;width:1975;height:6054;visibility:visible;mso-wrap-style:square;v-text-anchor:top" coordsize="197424,60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" path="m,l,605434r197424,e" filled="f" strokecolor="#4774ab" strokeweight=".35281mm">
                  <v:stroke joinstyle="miter"/>
                  <v:path arrowok="t" o:connecttype="custom" o:connectlocs="98714,0;197428,302717;98714,605433;0,302717" o:connectangles="270,0,90,180" textboxrect="0,0,197424,605434"/>
                </v:shape>
                <v:shape id="Forme libre : forme 50" o:spid="_x0000_s1075" style="position:absolute;left:105424;top:15925;width:15926;height:2764;visibility:visible;mso-wrap-style:square;v-text-anchor:top" coordsize="1592556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" path="m1592556,r,138197l,138197,,276394e" filled="f" strokecolor="#4774ab" strokeweight=".35281mm">
                  <v:stroke joinstyle="miter"/>
                  <v:path arrowok="t" o:connecttype="custom" o:connectlocs="796278,0;1592555,138198;796278,276395;0,138198" o:connectangles="270,0,90,180" textboxrect="0,0,1592556,276394"/>
                </v:shape>
                <v:shape id="Forme libre : forme 51" o:spid="_x0000_s1076" style="position:absolute;left:84234;top:25270;width:1974;height:15399;visibility:visible;mso-wrap-style:square;v-text-anchor:top" coordsize="197424,153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" path="m,l,1539910r197424,e" filled="f" strokecolor="#4774ab" strokeweight=".35281mm">
                  <v:stroke joinstyle="miter"/>
                  <v:path arrowok="t" o:connecttype="custom" o:connectlocs="98714,0;197428,769957;98714,1539913;0,769957" o:connectangles="270,0,90,180" textboxrect="0,0,197424,1539910"/>
                </v:shape>
                <v:shape id="Forme libre : forme 52" o:spid="_x0000_s1077" style="position:absolute;left:84234;top:25270;width:1974;height:6054;visibility:visible;mso-wrap-style:square;v-text-anchor:top" coordsize="197424,60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" path="m,l,605434r197424,e" filled="f" strokecolor="#4774ab" strokeweight=".35281mm">
                  <v:stroke joinstyle="miter"/>
                  <v:path arrowok="t" o:connecttype="custom" o:connectlocs="98714,0;197428,302717;98714,605433;0,302717" o:connectangles="270,0,90,180" textboxrect="0,0,197424,605434"/>
                </v:shape>
                <v:shape id="Forme libre : forme 53" o:spid="_x0000_s1078" style="position:absolute;left:89499;top:15925;width:31851;height:2764;visibility:visible;mso-wrap-style:square;v-text-anchor:top" coordsize="3185113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" path="m3185113,r,138197l,138197,,276394e" filled="f" strokecolor="#4774ab" strokeweight=".35281mm">
                  <v:stroke joinstyle="miter"/>
                  <v:path arrowok="t" o:connecttype="custom" o:connectlocs="1592556,0;3185111,138198;1592556,276395;0,138198" o:connectangles="270,0,90,180" textboxrect="0,0,3185113,276394"/>
                </v:shape>
                <v:shape id="Forme libre : forme 54" o:spid="_x0000_s1079" style="position:absolute;left:63965;top:6580;width:57385;height:2764;visibility:visible;mso-wrap-style:square;v-text-anchor:top" coordsize="5738469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" path="m,l,138197r5738469,l5738469,276394e" filled="f" strokecolor="#3d6696" strokeweight=".35281mm">
                  <v:stroke joinstyle="miter"/>
                  <v:path arrowok="t" o:connecttype="custom" o:connectlocs="2869236,0;5738472,138198;2869236,276395;0,138198" o:connectangles="270,0,90,180" textboxrect="0,0,5738469,276394"/>
                </v:shape>
                <v:shape id="Forme libre : forme 55" o:spid="_x0000_s1080" style="position:absolute;left:63965;top:6580;width:22243;height:2764;visibility:visible;mso-wrap-style:square;v-text-anchor:top" coordsize="2224314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" path="m,l,138197r2224314,l2224314,276394e" filled="f" strokecolor="#3d6696" strokeweight=".35281mm">
                  <v:stroke joinstyle="miter"/>
                  <v:path arrowok="t" o:connecttype="custom" o:connectlocs="1112157,0;2224314,138198;1112157,276395;0,138198" o:connectangles="270,0,90,180" textboxrect="0,0,2224314,276394"/>
                </v:shape>
                <v:shape id="Forme libre : forme 56" o:spid="_x0000_s1081" style="position:absolute;left:65018;top:15925;width:1974;height:15399;visibility:visible;mso-wrap-style:square;v-text-anchor:top" coordsize="197424,153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" path="m,l,1539910r197424,e" filled="f" strokecolor="#4774ab" strokeweight=".35281mm">
                  <v:stroke joinstyle="miter"/>
                  <v:path arrowok="t" o:connecttype="custom" o:connectlocs="98714,0;197428,769957;98714,1539913;0,769957" o:connectangles="270,0,90,180" textboxrect="0,0,197424,1539910"/>
                </v:shape>
                <v:shape id="Forme libre : forme 57" o:spid="_x0000_s1082" style="position:absolute;left:65018;top:15925;width:1974;height:6054;visibility:visible;mso-wrap-style:square;v-text-anchor:top" coordsize="197424,60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" path="m,l,605434r197424,e" filled="f" strokecolor="#4774ab" strokeweight=".35281mm">
                  <v:stroke joinstyle="miter"/>
                  <v:path arrowok="t" o:connecttype="custom" o:connectlocs="98714,0;197428,302717;98714,605433;0,302717" o:connectangles="270,0,90,180" textboxrect="0,0,197424,605434"/>
                </v:shape>
                <v:shape id="Forme libre : forme 58" o:spid="_x0000_s1083" style="position:absolute;left:63965;top:6580;width:6318;height:2764;visibility:visible;mso-wrap-style:square;v-text-anchor:top" coordsize="631758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" path="m,l,138197r631758,l631758,276394e" filled="f" strokecolor="#3d6696" strokeweight=".35281mm">
                  <v:stroke joinstyle="miter"/>
                  <v:path arrowok="t" o:connecttype="custom" o:connectlocs="315879,0;631758,138198;315879,276395;0,138198" o:connectangles="270,0,90,180" textboxrect="0,0,631758,276394"/>
                </v:shape>
                <v:shape id="Forme libre : forme 59" o:spid="_x0000_s1084" style="position:absolute;left:49092;top:15925;width:1975;height:24744;visibility:visible;mso-wrap-style:square;v-text-anchor:top" coordsize="197424,247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" path="m,l,2474385r197424,e" filled="f" strokecolor="#4774ab" strokeweight=".35281mm">
                  <v:stroke joinstyle="miter"/>
                  <v:path arrowok="t" o:connecttype="custom" o:connectlocs="98714,0;197428,1237192;98714,2474384;0,1237192" o:connectangles="270,0,90,180" textboxrect="0,0,197424,2474385"/>
                </v:shape>
                <v:shape id="Forme libre : forme 60" o:spid="_x0000_s1085" style="position:absolute;left:49092;top:15925;width:1975;height:15399;visibility:visible;mso-wrap-style:square;v-text-anchor:top" coordsize="197424,153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" path="m,l,1539910r197424,e" filled="f" strokecolor="#4774ab" strokeweight=".35281mm">
                  <v:stroke joinstyle="miter"/>
                  <v:path arrowok="t" o:connecttype="custom" o:connectlocs="98714,0;197428,769957;98714,1539913;0,769957" o:connectangles="270,0,90,180" textboxrect="0,0,197424,1539910"/>
                </v:shape>
                <v:shape id="Forme libre : forme 61" o:spid="_x0000_s1086" style="position:absolute;left:49092;top:15925;width:1975;height:6054;visibility:visible;mso-wrap-style:square;v-text-anchor:top" coordsize="197424,60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" path="m,l,605434r197424,e" filled="f" strokecolor="#4774ab" strokeweight=".35281mm">
                  <v:stroke joinstyle="miter"/>
                  <v:path arrowok="t" o:connecttype="custom" o:connectlocs="98714,0;197428,302717;98714,605433;0,302717" o:connectangles="270,0,90,180" textboxrect="0,0,197424,605434"/>
                </v:shape>
                <v:shape id="Forme libre : forme 62" o:spid="_x0000_s1087" style="position:absolute;left:54357;top:6580;width:9608;height:2764;visibility:visible;mso-wrap-style:square;v-text-anchor:top" coordsize="960798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" path="m960798,r,138197l,138197,,276394e" filled="f" strokecolor="#3d6696" strokeweight=".35281mm">
                  <v:stroke joinstyle="miter"/>
                  <v:path arrowok="t" o:connecttype="custom" o:connectlocs="480398,0;960796,138198;480398,276395;0,138198" o:connectangles="270,0,90,180" textboxrect="0,0,960798,276394"/>
                </v:shape>
                <v:shape id="Forme libre : forme 63" o:spid="_x0000_s1088" style="position:absolute;left:38431;top:6580;width:25534;height:2764;visibility:visible;mso-wrap-style:square;v-text-anchor:top" coordsize="2553355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" path="m2553355,r,138197l,138197,,276394e" filled="f" strokecolor="#3d6696" strokeweight=".35281mm">
                  <v:stroke joinstyle="miter"/>
                  <v:path arrowok="t" o:connecttype="custom" o:connectlocs="1276676,0;2553352,138198;1276676,276395;0,138198" o:connectangles="270,0,90,180" textboxrect="0,0,2553355,276394"/>
                </v:shape>
                <v:shape id="Forme libre : forme 64" o:spid="_x0000_s1089" style="position:absolute;left:22506;top:6580;width:41459;height:2764;visibility:visible;mso-wrap-style:square;v-text-anchor:top" coordsize="4145912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" path="m4145912,r,138197l,138197,,276394e" filled="f" strokecolor="#3d6696" strokeweight=".35281mm">
                  <v:stroke joinstyle="miter"/>
                  <v:path arrowok="t" o:connecttype="custom" o:connectlocs="2072954,0;4145907,138198;2072954,276395;0,138198" o:connectangles="270,0,90,180" textboxrect="0,0,4145912,276394"/>
                </v:shape>
                <v:shape id="Forme libre : forme 65" o:spid="_x0000_s1090" style="position:absolute;left:6580;top:6580;width:57385;height:2764;visibility:visible;mso-wrap-style:square;v-text-anchor:top" coordsize="5738469,27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" path="m5738469,r,138197l,138197,,276394e" filled="f" strokecolor="#3d6696" strokeweight=".35281mm">
                  <v:stroke joinstyle="miter"/>
                  <v:path arrowok="t" o:connecttype="custom" o:connectlocs="2869236,0;5738472,138198;2869236,276395;0,138198" o:connectangles="270,0,90,180" textboxrect="0,0,5738469,276394"/>
                </v:shape>
                <v:shape id="Forme libre : forme 66" o:spid="_x0000_s1091" style="position:absolute;left:57384;width:13162;height:6580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Charte de projet</w:t>
                        </w:r>
                      </w:p>
                    </w:txbxContent>
                  </v:textbox>
                </v:shape>
                <v:shape id="Forme libre : forme 67" o:spid="_x0000_s1092" style="position:absolute;top:9344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Vision du consommateur</w:t>
                        </w:r>
                      </w:p>
                    </w:txbxContent>
                  </v:textbox>
                </v:shape>
                <v:shape id="Forme libre : forme 68" o:spid="_x0000_s1093" style="position:absolute;left:15925;top:9344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Pertinence de l'équipe</w:t>
                        </w:r>
                      </w:p>
                    </w:txbxContent>
                  </v:textbox>
                </v:shape>
                <v:shape id="Forme libre : forme 69" o:spid="_x0000_s1094" style="position:absolute;left:31851;top:9344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Suivi du projet</w:t>
                        </w:r>
                      </w:p>
                    </w:txbxContent>
                  </v:textbox>
                </v:shape>
                <v:shape id="Forme libre : forme 70" o:spid="_x0000_s1095" style="position:absolute;left:47776;top:9344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Utilisation des ressources</w:t>
                        </w:r>
                      </w:p>
                    </w:txbxContent>
                  </v:textbox>
                </v:shape>
                <v:shape id="Forme libre : forme 71" o:spid="_x0000_s1096" style="position:absolute;left:51067;top:18689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Humaines</w:t>
                        </w:r>
                      </w:p>
                    </w:txbxContent>
                  </v:textbox>
                </v:shape>
                <v:shape id="Forme libre : forme 72" o:spid="_x0000_s1097" style="position:absolute;left:51067;top:28034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Economiques</w:t>
                        </w:r>
                      </w:p>
                    </w:txbxContent>
                  </v:textbox>
                </v:shape>
                <v:shape id="Forme libre : forme 73" o:spid="_x0000_s1098" style="position:absolute;left:51067;top:37379;width:13161;height:6580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Temporelles</w:t>
                        </w:r>
                      </w:p>
                    </w:txbxContent>
                  </v:textbox>
                </v:shape>
                <v:shape id="Forme libre : forme 74" o:spid="_x0000_s1099" style="position:absolute;left:63702;top:9344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Gestion des coûts</w:t>
                        </w:r>
                      </w:p>
                    </w:txbxContent>
                  </v:textbox>
                </v:shape>
                <v:shape id="Forme libre : forme 75" o:spid="_x0000_s1100" style="position:absolute;left:66992;top:18689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Internes</w:t>
                        </w:r>
                      </w:p>
                    </w:txbxContent>
                  </v:textbox>
                </v:shape>
                <v:shape id="Forme libre : forme 76" o:spid="_x0000_s1101" style="position:absolute;left:66992;top:28034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Externes</w:t>
                        </w:r>
                      </w:p>
                    </w:txbxContent>
                  </v:textbox>
                </v:shape>
                <v:shape id="Forme libre : forme 77" o:spid="_x0000_s1102" style="position:absolute;left:79627;top:9344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Gestion des risques</w:t>
                        </w:r>
                      </w:p>
                    </w:txbxContent>
                  </v:textbox>
                </v:shape>
                <v:shape id="Forme libre : forme 78" o:spid="_x0000_s1103" style="position:absolute;left:114769;top:9344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Faisabilité</w:t>
                        </w:r>
                      </w:p>
                    </w:txbxContent>
                  </v:textbox>
                </v:shape>
                <v:shape id="Forme libre : forme 79" o:spid="_x0000_s1104" style="position:absolute;left:82918;top:18689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Technique</w:t>
                        </w:r>
                      </w:p>
                    </w:txbxContent>
                  </v:textbox>
                </v:shape>
                <v:shape id="Forme libre : forme 80" o:spid="_x0000_s1105" style="position:absolute;left:86208;top:28034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Etat de l'art</w:t>
                        </w:r>
                      </w:p>
                    </w:txbxContent>
                  </v:textbox>
                </v:shape>
                <v:shape id="Forme libre : forme 81" o:spid="_x0000_s1106" style="position:absolute;left:86208;top:37379;width:13162;height:6580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Dossier de Spécification Technique</w:t>
                        </w:r>
                      </w:p>
                    </w:txbxContent>
                  </v:textbox>
                </v:shape>
                <v:shape id="Forme libre : forme 82" o:spid="_x0000_s1107" style="position:absolute;left:98843;top:18689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Juridique</w:t>
                        </w:r>
                      </w:p>
                    </w:txbxContent>
                  </v:textbox>
                </v:shape>
                <v:shape id="Forme libre : forme 83" o:spid="_x0000_s1108" style="position:absolute;left:102134;top:28034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Analyse de risques</w:t>
                        </w:r>
                      </w:p>
                    </w:txbxContent>
                  </v:textbox>
                </v:shape>
                <v:shape id="Forme libre : forme 84" o:spid="_x0000_s1109" style="position:absolute;left:114769;top:18689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Industrielle</w:t>
                        </w:r>
                      </w:p>
                    </w:txbxContent>
                  </v:textbox>
                </v:shape>
                <v:shape id="Forme libre : forme 85" o:spid="_x0000_s1110" style="position:absolute;left:118059;top:28034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Prototypage</w:t>
                        </w:r>
                      </w:p>
                    </w:txbxContent>
                  </v:textbox>
                </v:shape>
                <v:shape id="Forme libre : forme 86" o:spid="_x0000_s1111" style="position:absolute;left:118059;top:37379;width:13162;height:6580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Testing</w:t>
                        </w:r>
                      </w:p>
                    </w:txbxContent>
                  </v:textbox>
                </v:shape>
                <v:shape id="Forme libre : forme 87" o:spid="_x0000_s1112" style="position:absolute;left:118059;top:46723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Déploiement</w:t>
                        </w:r>
                      </w:p>
                    </w:txbxContent>
                  </v:textbox>
                </v:shape>
                <v:shape id="Forme libre : forme 88" o:spid="_x0000_s1113" style="position:absolute;left:130694;top:18689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Economique</w:t>
                        </w:r>
                      </w:p>
                    </w:txbxContent>
                  </v:textbox>
                </v:shape>
                <v:shape id="Forme libre : forme 89" o:spid="_x0000_s1114" style="position:absolute;left:133985;top:28034;width:13161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 xml:space="preserve">Besoin de 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Fonds de Roulement</w:t>
                        </w:r>
                      </w:p>
                    </w:txbxContent>
                  </v:textbox>
                </v:shape>
                <v:shape id="Forme libre : forme 90" o:spid="_x0000_s1115" style="position:absolute;left:133985;top:37379;width:13161;height:6580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Trésorerie Courante</w:t>
                        </w:r>
                      </w:p>
                    </w:txbxContent>
                  </v:textbox>
                </v:shape>
                <v:shape id="Forme libre : forme 91" o:spid="_x0000_s1116" style="position:absolute;left:146620;top:18689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Financière</w:t>
                        </w:r>
                      </w:p>
                    </w:txbxContent>
                  </v:textbox>
                </v:shape>
                <v:shape id="Forme libre : forme 92" o:spid="_x0000_s1117" style="position:absolute;left:149910;top:28034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Plan de Financement</w:t>
                        </w:r>
                      </w:p>
                    </w:txbxContent>
                  </v:textbox>
                </v:shape>
                <v:shape id="Forme libre : forme 93" o:spid="_x0000_s1118" style="position:absolute;left:149910;top:37379;width:13162;height:6580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Business Model</w:t>
                        </w:r>
                      </w:p>
                    </w:txbxContent>
                  </v:textbox>
                </v:shape>
                <v:shape id="Forme libre : forme 94" o:spid="_x0000_s1119" style="position:absolute;left:149910;top:46723;width:13162;height:6581;visibility:visible;mso-wrap-style:square;v-text-anchor:middle-center" coordsize="1316162,6580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" adj="-11796480,,5400" path="m,l1316162,r,658081l,658081,,xe" fillcolor="#4f81bd" strokecolor="white" strokeweight=".35281mm">
                  <v:stroke joinstyle="miter"/>
                  <v:formulas/>
                  <v:path arrowok="t" o:connecttype="custom" o:connectlocs="658080,0;1316159,329042;658080,658084;0,329042;0,0;1316159,0;1316159,658084;0,658084;0,0" o:connectangles="270,0,90,180,0,0,0,0,0" textboxrect="0,0,1316162,658081"/>
                  <v:textbox inset=".26467mm,.26467mm,.26467mm,.26467mm">
                    <w:txbxContent>
                      <w:p w:rsidR="008A23D4" w:rsidRDefault="00B01CC9">
                        <w:pPr>
                          <w:spacing w:after="1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29"/>
                            <w:szCs w:val="29"/>
                          </w:rPr>
                          <w:t>Business Plan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19442320" cy="8467097"/>
                <wp:effectExtent l="0" t="0" r="26780" b="10153"/>
                <wp:docPr id="95" name="Diagramm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2320" cy="8467097"/>
                          <a:chOff x="0" y="0"/>
                          <a:chExt cx="19442320" cy="8467097"/>
                        </a:xfrm>
                      </wpg:grpSpPr>
                      <wps:wsp>
                        <wps:cNvPr id="96" name="Forme libre : forme 96"/>
                        <wps:cNvSpPr/>
                        <wps:spPr>
                          <a:xfrm>
                            <a:off x="17396698" y="3415303"/>
                            <a:ext cx="266821" cy="334415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3344149"/>
                              <a:gd name="f5" fmla="*/ f0 1 266820"/>
                              <a:gd name="f6" fmla="*/ f1 1 334414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3344149"/>
                              <a:gd name="f14" fmla="*/ 0 1 f12"/>
                              <a:gd name="f15" fmla="*/ 266820 1 f12"/>
                              <a:gd name="f16" fmla="*/ 0 1 f13"/>
                              <a:gd name="f17" fmla="*/ 334414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334414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7" name="Forme libre : forme 97"/>
                        <wps:cNvSpPr/>
                        <wps:spPr>
                          <a:xfrm>
                            <a:off x="17396698" y="3415303"/>
                            <a:ext cx="266821" cy="208120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2081199"/>
                              <a:gd name="f5" fmla="*/ f0 1 266820"/>
                              <a:gd name="f6" fmla="*/ f1 1 208119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2081199"/>
                              <a:gd name="f14" fmla="*/ 0 1 f12"/>
                              <a:gd name="f15" fmla="*/ 266820 1 f12"/>
                              <a:gd name="f16" fmla="*/ 0 1 f13"/>
                              <a:gd name="f17" fmla="*/ 208119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208119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8" name="Forme libre : forme 98"/>
                        <wps:cNvSpPr/>
                        <wps:spPr>
                          <a:xfrm>
                            <a:off x="17396698" y="3415303"/>
                            <a:ext cx="266821" cy="8182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818249"/>
                              <a:gd name="f5" fmla="*/ f0 1 266820"/>
                              <a:gd name="f6" fmla="*/ f1 1 81824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818249"/>
                              <a:gd name="f14" fmla="*/ 0 1 f12"/>
                              <a:gd name="f15" fmla="*/ 266820 1 f12"/>
                              <a:gd name="f16" fmla="*/ 0 1 f13"/>
                              <a:gd name="f17" fmla="*/ 81824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81824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9" name="Forme libre : forme 99"/>
                        <wps:cNvSpPr/>
                        <wps:spPr>
                          <a:xfrm>
                            <a:off x="13487775" y="2152352"/>
                            <a:ext cx="4620435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620440"/>
                              <a:gd name="f4" fmla="val 373548"/>
                              <a:gd name="f5" fmla="val 186774"/>
                              <a:gd name="f6" fmla="*/ f0 1 4620440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4620440"/>
                              <a:gd name="f14" fmla="*/ f11 1 373548"/>
                              <a:gd name="f15" fmla="*/ 0 1 f13"/>
                              <a:gd name="f16" fmla="*/ 4620440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4620440" h="373548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0" name="Forme libre : forme 100"/>
                        <wps:cNvSpPr/>
                        <wps:spPr>
                          <a:xfrm>
                            <a:off x="15244347" y="3415303"/>
                            <a:ext cx="266821" cy="334415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3344149"/>
                              <a:gd name="f5" fmla="*/ f0 1 266820"/>
                              <a:gd name="f6" fmla="*/ f1 1 334414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3344149"/>
                              <a:gd name="f14" fmla="*/ 0 1 f12"/>
                              <a:gd name="f15" fmla="*/ 266820 1 f12"/>
                              <a:gd name="f16" fmla="*/ 0 1 f13"/>
                              <a:gd name="f17" fmla="*/ 334414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334414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1" name="Forme libre : forme 101"/>
                        <wps:cNvSpPr/>
                        <wps:spPr>
                          <a:xfrm>
                            <a:off x="15244347" y="3415303"/>
                            <a:ext cx="266821" cy="208120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2081199"/>
                              <a:gd name="f5" fmla="*/ f0 1 266820"/>
                              <a:gd name="f6" fmla="*/ f1 1 208119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2081199"/>
                              <a:gd name="f14" fmla="*/ 0 1 f12"/>
                              <a:gd name="f15" fmla="*/ 266820 1 f12"/>
                              <a:gd name="f16" fmla="*/ 0 1 f13"/>
                              <a:gd name="f17" fmla="*/ 208119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208119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2" name="Forme libre : forme 102"/>
                        <wps:cNvSpPr/>
                        <wps:spPr>
                          <a:xfrm>
                            <a:off x="15244347" y="3415303"/>
                            <a:ext cx="266821" cy="8182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818249"/>
                              <a:gd name="f5" fmla="*/ f0 1 266820"/>
                              <a:gd name="f6" fmla="*/ f1 1 81824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818249"/>
                              <a:gd name="f14" fmla="*/ 0 1 f12"/>
                              <a:gd name="f15" fmla="*/ 266820 1 f12"/>
                              <a:gd name="f16" fmla="*/ 0 1 f13"/>
                              <a:gd name="f17" fmla="*/ 81824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81824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3" name="Forme libre : forme 103"/>
                        <wps:cNvSpPr/>
                        <wps:spPr>
                          <a:xfrm>
                            <a:off x="13487775" y="2152352"/>
                            <a:ext cx="2468084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68088"/>
                              <a:gd name="f4" fmla="val 373548"/>
                              <a:gd name="f5" fmla="val 186774"/>
                              <a:gd name="f6" fmla="*/ f0 1 2468088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2468088"/>
                              <a:gd name="f14" fmla="*/ f11 1 373548"/>
                              <a:gd name="f15" fmla="*/ 0 1 f13"/>
                              <a:gd name="f16" fmla="*/ 2468088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2468088" h="373548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4" name="Forme libre : forme 104"/>
                        <wps:cNvSpPr/>
                        <wps:spPr>
                          <a:xfrm>
                            <a:off x="8867339" y="3415303"/>
                            <a:ext cx="5380878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80878"/>
                              <a:gd name="f4" fmla="val 373548"/>
                              <a:gd name="f5" fmla="val 186774"/>
                              <a:gd name="f6" fmla="*/ f0 1 5380878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80878"/>
                              <a:gd name="f14" fmla="*/ f11 1 373548"/>
                              <a:gd name="f15" fmla="*/ 0 1 f13"/>
                              <a:gd name="f16" fmla="*/ 5380878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80878" h="373548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5" name="Forme libre : forme 105"/>
                        <wps:cNvSpPr/>
                        <wps:spPr>
                          <a:xfrm>
                            <a:off x="8867339" y="3415303"/>
                            <a:ext cx="3228526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28527"/>
                              <a:gd name="f4" fmla="val 373548"/>
                              <a:gd name="f5" fmla="val 186774"/>
                              <a:gd name="f6" fmla="*/ f0 1 3228527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3228527"/>
                              <a:gd name="f14" fmla="*/ f11 1 373548"/>
                              <a:gd name="f15" fmla="*/ 0 1 f13"/>
                              <a:gd name="f16" fmla="*/ 3228527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3228527" h="373548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6" name="Forme libre : forme 106"/>
                        <wps:cNvSpPr/>
                        <wps:spPr>
                          <a:xfrm>
                            <a:off x="8867339" y="3415303"/>
                            <a:ext cx="1076175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076175"/>
                              <a:gd name="f4" fmla="val 373548"/>
                              <a:gd name="f5" fmla="val 186774"/>
                              <a:gd name="f6" fmla="*/ f0 1 1076175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1076175"/>
                              <a:gd name="f14" fmla="*/ f11 1 373548"/>
                              <a:gd name="f15" fmla="*/ 0 1 f13"/>
                              <a:gd name="f16" fmla="*/ 1076175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1076175" h="373548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7" name="Forme libre : forme 107"/>
                        <wps:cNvSpPr/>
                        <wps:spPr>
                          <a:xfrm>
                            <a:off x="7791164" y="3415303"/>
                            <a:ext cx="1076175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076175"/>
                              <a:gd name="f4" fmla="val 373548"/>
                              <a:gd name="f5" fmla="val 186774"/>
                              <a:gd name="f6" fmla="*/ f0 1 1076175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1076175"/>
                              <a:gd name="f14" fmla="*/ f11 1 373548"/>
                              <a:gd name="f15" fmla="*/ 0 1 f13"/>
                              <a:gd name="f16" fmla="*/ 1076175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1076175" h="373548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8" name="Forme libre : forme 108"/>
                        <wps:cNvSpPr/>
                        <wps:spPr>
                          <a:xfrm>
                            <a:off x="5638803" y="3415303"/>
                            <a:ext cx="3228526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28527"/>
                              <a:gd name="f4" fmla="val 373548"/>
                              <a:gd name="f5" fmla="val 186774"/>
                              <a:gd name="f6" fmla="*/ f0 1 3228527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3228527"/>
                              <a:gd name="f14" fmla="*/ f11 1 373548"/>
                              <a:gd name="f15" fmla="*/ 0 1 f13"/>
                              <a:gd name="f16" fmla="*/ 3228527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3228527" h="373548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9" name="Forme libre : forme 109"/>
                        <wps:cNvSpPr/>
                        <wps:spPr>
                          <a:xfrm>
                            <a:off x="2774939" y="4678254"/>
                            <a:ext cx="266821" cy="334415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3344149"/>
                              <a:gd name="f5" fmla="*/ f0 1 266820"/>
                              <a:gd name="f6" fmla="*/ f1 1 334414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3344149"/>
                              <a:gd name="f14" fmla="*/ 0 1 f12"/>
                              <a:gd name="f15" fmla="*/ 266820 1 f12"/>
                              <a:gd name="f16" fmla="*/ 0 1 f13"/>
                              <a:gd name="f17" fmla="*/ 334414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334414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0" name="Forme libre : forme 110"/>
                        <wps:cNvSpPr/>
                        <wps:spPr>
                          <a:xfrm>
                            <a:off x="2774939" y="4678254"/>
                            <a:ext cx="266821" cy="208120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2081199"/>
                              <a:gd name="f5" fmla="*/ f0 1 266820"/>
                              <a:gd name="f6" fmla="*/ f1 1 208119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2081199"/>
                              <a:gd name="f14" fmla="*/ 0 1 f12"/>
                              <a:gd name="f15" fmla="*/ 266820 1 f12"/>
                              <a:gd name="f16" fmla="*/ 0 1 f13"/>
                              <a:gd name="f17" fmla="*/ 208119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208119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1" name="Forme libre : forme 111"/>
                        <wps:cNvSpPr/>
                        <wps:spPr>
                          <a:xfrm>
                            <a:off x="2774939" y="4678254"/>
                            <a:ext cx="266821" cy="8182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818249"/>
                              <a:gd name="f5" fmla="*/ f0 1 266820"/>
                              <a:gd name="f6" fmla="*/ f1 1 81824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818249"/>
                              <a:gd name="f14" fmla="*/ 0 1 f12"/>
                              <a:gd name="f15" fmla="*/ 266820 1 f12"/>
                              <a:gd name="f16" fmla="*/ 0 1 f13"/>
                              <a:gd name="f17" fmla="*/ 81824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81824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2" name="Forme libre : forme 112"/>
                        <wps:cNvSpPr/>
                        <wps:spPr>
                          <a:xfrm>
                            <a:off x="3486461" y="3415303"/>
                            <a:ext cx="5380878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80878"/>
                              <a:gd name="f4" fmla="val 373548"/>
                              <a:gd name="f5" fmla="val 186774"/>
                              <a:gd name="f6" fmla="*/ f0 1 5380878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80878"/>
                              <a:gd name="f14" fmla="*/ f11 1 373548"/>
                              <a:gd name="f15" fmla="*/ 0 1 f13"/>
                              <a:gd name="f16" fmla="*/ 5380878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80878" h="373548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3" name="Forme libre : forme 113"/>
                        <wps:cNvSpPr/>
                        <wps:spPr>
                          <a:xfrm>
                            <a:off x="8867339" y="2152352"/>
                            <a:ext cx="4620435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620440"/>
                              <a:gd name="f4" fmla="val 373548"/>
                              <a:gd name="f5" fmla="val 186774"/>
                              <a:gd name="f6" fmla="*/ f0 1 4620440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4620440"/>
                              <a:gd name="f14" fmla="*/ f11 1 373548"/>
                              <a:gd name="f15" fmla="*/ 0 1 f13"/>
                              <a:gd name="f16" fmla="*/ 4620440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4620440" h="373548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4" name="Forme libre : forme 114"/>
                        <wps:cNvSpPr/>
                        <wps:spPr>
                          <a:xfrm>
                            <a:off x="7188592" y="889401"/>
                            <a:ext cx="6299182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99185"/>
                              <a:gd name="f4" fmla="val 373548"/>
                              <a:gd name="f5" fmla="val 186774"/>
                              <a:gd name="f6" fmla="*/ f0 1 6299185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6299185"/>
                              <a:gd name="f14" fmla="*/ f11 1 373548"/>
                              <a:gd name="f15" fmla="*/ 0 1 f13"/>
                              <a:gd name="f16" fmla="*/ 6299185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6299185" h="373548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5" name="Forme libre : forme 115"/>
                        <wps:cNvSpPr/>
                        <wps:spPr>
                          <a:xfrm>
                            <a:off x="177888" y="2152352"/>
                            <a:ext cx="266821" cy="334415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3344149"/>
                              <a:gd name="f5" fmla="*/ f0 1 266820"/>
                              <a:gd name="f6" fmla="*/ f1 1 334414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3344149"/>
                              <a:gd name="f14" fmla="*/ 0 1 f12"/>
                              <a:gd name="f15" fmla="*/ 266820 1 f12"/>
                              <a:gd name="f16" fmla="*/ 0 1 f13"/>
                              <a:gd name="f17" fmla="*/ 334414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334414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6" name="Forme libre : forme 116"/>
                        <wps:cNvSpPr/>
                        <wps:spPr>
                          <a:xfrm>
                            <a:off x="177888" y="2152352"/>
                            <a:ext cx="266821" cy="208120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2081199"/>
                              <a:gd name="f5" fmla="*/ f0 1 266820"/>
                              <a:gd name="f6" fmla="*/ f1 1 208119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2081199"/>
                              <a:gd name="f14" fmla="*/ 0 1 f12"/>
                              <a:gd name="f15" fmla="*/ 266820 1 f12"/>
                              <a:gd name="f16" fmla="*/ 0 1 f13"/>
                              <a:gd name="f17" fmla="*/ 208119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208119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7" name="Forme libre : forme 117"/>
                        <wps:cNvSpPr/>
                        <wps:spPr>
                          <a:xfrm>
                            <a:off x="177888" y="2152352"/>
                            <a:ext cx="266821" cy="8182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6820"/>
                              <a:gd name="f4" fmla="val 818249"/>
                              <a:gd name="f5" fmla="*/ f0 1 266820"/>
                              <a:gd name="f6" fmla="*/ f1 1 81824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6820"/>
                              <a:gd name="f13" fmla="*/ f10 1 818249"/>
                              <a:gd name="f14" fmla="*/ 0 1 f12"/>
                              <a:gd name="f15" fmla="*/ 266820 1 f12"/>
                              <a:gd name="f16" fmla="*/ 0 1 f13"/>
                              <a:gd name="f17" fmla="*/ 81824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6820" h="818249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4774AB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8" name="Forme libre : forme 118"/>
                        <wps:cNvSpPr/>
                        <wps:spPr>
                          <a:xfrm>
                            <a:off x="889400" y="889401"/>
                            <a:ext cx="6299182" cy="3735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99185"/>
                              <a:gd name="f4" fmla="val 373548"/>
                              <a:gd name="f5" fmla="val 186774"/>
                              <a:gd name="f6" fmla="*/ f0 1 6299185"/>
                              <a:gd name="f7" fmla="*/ f1 1 373548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6299185"/>
                              <a:gd name="f14" fmla="*/ f11 1 373548"/>
                              <a:gd name="f15" fmla="*/ 0 1 f13"/>
                              <a:gd name="f16" fmla="*/ 6299185 1 f13"/>
                              <a:gd name="f17" fmla="*/ 0 1 f14"/>
                              <a:gd name="f18" fmla="*/ 373548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6299185" h="373548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9" name="Forme libre : forme 119"/>
                        <wps:cNvSpPr/>
                        <wps:spPr>
                          <a:xfrm>
                            <a:off x="6299192" y="0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0" name="Forme libre : forme 120"/>
                        <wps:cNvSpPr/>
                        <wps:spPr>
                          <a:xfrm>
                            <a:off x="0" y="1262951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Conception technique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1" name="Forme libre : forme 121"/>
                        <wps:cNvSpPr/>
                        <wps:spPr>
                          <a:xfrm>
                            <a:off x="444700" y="2525902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Diagramme d'activités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2" name="Forme libre : forme 122"/>
                        <wps:cNvSpPr/>
                        <wps:spPr>
                          <a:xfrm>
                            <a:off x="444700" y="3788853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Use cases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3" name="Forme libre : forme 123"/>
                        <wps:cNvSpPr/>
                        <wps:spPr>
                          <a:xfrm>
                            <a:off x="444700" y="5051804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Déploiement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4" name="Forme libre : forme 124"/>
                        <wps:cNvSpPr/>
                        <wps:spPr>
                          <a:xfrm>
                            <a:off x="12598375" y="1262951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Prototypage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5" name="Forme libre : forme 125"/>
                        <wps:cNvSpPr/>
                        <wps:spPr>
                          <a:xfrm>
                            <a:off x="7977930" y="2525902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6" name="Forme libre : forme 126"/>
                        <wps:cNvSpPr/>
                        <wps:spPr>
                          <a:xfrm>
                            <a:off x="2597052" y="3788853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Prise de commande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7" name="Forme libre : forme 127"/>
                        <wps:cNvSpPr/>
                        <wps:spPr>
                          <a:xfrm>
                            <a:off x="3041752" y="5051804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 xml:space="preserve">Précisions 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sur le plat (cuisson, personnalisation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8" name="Forme libre : forme 128"/>
                        <wps:cNvSpPr/>
                        <wps:spPr>
                          <a:xfrm>
                            <a:off x="3041752" y="6314755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Rechercher /Filtrer les plats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29" name="Forme libre : forme 129"/>
                        <wps:cNvSpPr/>
                        <wps:spPr>
                          <a:xfrm>
                            <a:off x="3041752" y="7577697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Suggestions des plats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0" name="Forme libre : forme 130"/>
                        <wps:cNvSpPr/>
                        <wps:spPr>
                          <a:xfrm>
                            <a:off x="4749403" y="3788853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Appel d'un serveur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1" name="Forme libre : forme 131"/>
                        <wps:cNvSpPr/>
                        <wps:spPr>
                          <a:xfrm>
                            <a:off x="6901754" y="3788853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Commande rapide (pain, eau)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2" name="Forme libre : forme 132"/>
                        <wps:cNvSpPr/>
                        <wps:spPr>
                          <a:xfrm>
                            <a:off x="9054105" y="3788853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Indication du mode de paiement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3" name="Forme libre : forme 133"/>
                        <wps:cNvSpPr/>
                        <wps:spPr>
                          <a:xfrm>
                            <a:off x="11206457" y="3788853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Questionnaire de satisfaction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4" name="Forme libre : forme 134"/>
                        <wps:cNvSpPr/>
                        <wps:spPr>
                          <a:xfrm>
                            <a:off x="13358808" y="3788853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Logs des actions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5" name="Forme libre : forme 135"/>
                        <wps:cNvSpPr/>
                        <wps:spPr>
                          <a:xfrm>
                            <a:off x="15066459" y="2525902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Serveurs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6" name="Forme libre : forme 136"/>
                        <wps:cNvSpPr/>
                        <wps:spPr>
                          <a:xfrm>
                            <a:off x="15511159" y="3788853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Affichage des</w:t>
                              </w: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 xml:space="preserve"> commandes en cours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7" name="Forme libre : forme 137"/>
                        <wps:cNvSpPr/>
                        <wps:spPr>
                          <a:xfrm>
                            <a:off x="15511159" y="5051804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Affichage des tables occupées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8" name="Forme libre : forme 138"/>
                        <wps:cNvSpPr/>
                        <wps:spPr>
                          <a:xfrm>
                            <a:off x="15511159" y="6314755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Affichage des alertes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39" name="Forme libre : forme 139"/>
                        <wps:cNvSpPr/>
                        <wps:spPr>
                          <a:xfrm>
                            <a:off x="17218811" y="2525902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Administration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40" name="Forme libre : forme 140"/>
                        <wps:cNvSpPr/>
                        <wps:spPr>
                          <a:xfrm>
                            <a:off x="17663520" y="3788853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Modification de la carte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41" name="Forme libre : forme 141"/>
                        <wps:cNvSpPr/>
                        <wps:spPr>
                          <a:xfrm>
                            <a:off x="17663520" y="5051804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Récupération des stats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  <wps:wsp>
                        <wps:cNvPr id="142" name="Forme libre : forme 142"/>
                        <wps:cNvSpPr/>
                        <wps:spPr>
                          <a:xfrm>
                            <a:off x="17663520" y="6314755"/>
                            <a:ext cx="1778800" cy="889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78802"/>
                              <a:gd name="f7" fmla="val 889401"/>
                              <a:gd name="f8" fmla="+- 0 0 -90"/>
                              <a:gd name="f9" fmla="*/ f3 1 1778802"/>
                              <a:gd name="f10" fmla="*/ f4 1 889401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778802"/>
                              <a:gd name="f19" fmla="*/ f15 1 889401"/>
                              <a:gd name="f20" fmla="*/ 0 f16 1"/>
                              <a:gd name="f21" fmla="*/ 0 f15 1"/>
                              <a:gd name="f22" fmla="*/ 1778802 f16 1"/>
                              <a:gd name="f23" fmla="*/ 889401 f15 1"/>
                              <a:gd name="f24" fmla="+- f17 0 f1"/>
                              <a:gd name="f25" fmla="*/ f20 1 1778802"/>
                              <a:gd name="f26" fmla="*/ f21 1 889401"/>
                              <a:gd name="f27" fmla="*/ f22 1 1778802"/>
                              <a:gd name="f28" fmla="*/ f23 1 889401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778802" h="88940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40"/>
                                  <w:szCs w:val="40"/>
                                </w:rPr>
                                <w:t>Réglages</w:t>
                              </w:r>
                            </w:p>
                          </w:txbxContent>
                        </wps:txbx>
                        <wps:bodyPr vert="horz" wrap="square" lIns="12701" tIns="12701" rIns="12701" bIns="12701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me 4" o:spid="_x0000_s1120" style="width:1530.9pt;height:666.7pt;mso-position-horizontal-relative:char;mso-position-vertical-relative:line" coordsize="194423,8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">
                <v:shape id="Forme libre : forme 96" o:spid="_x0000_s1121" style="position:absolute;left:173966;top:34153;width:2669;height:33441;visibility:visible;mso-wrap-style:square;v-text-anchor:top" coordsize="266820,334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" path="m,l,3344149r266820,e" filled="f" strokecolor="#4774ab" strokeweight=".35281mm">
                  <v:stroke joinstyle="miter"/>
                  <v:path arrowok="t" o:connecttype="custom" o:connectlocs="133411,0;266821,1672076;133411,3344152;0,1672076" o:connectangles="270,0,90,180" textboxrect="0,0,266820,3344149"/>
                </v:shape>
                <v:shape id="Forme libre : forme 97" o:spid="_x0000_s1122" style="position:absolute;left:173966;top:34153;width:2669;height:20812;visibility:visible;mso-wrap-style:square;v-text-anchor:top" coordsize="266820,20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" path="m,l,2081199r266820,e" filled="f" strokecolor="#4774ab" strokeweight=".35281mm">
                  <v:stroke joinstyle="miter"/>
                  <v:path arrowok="t" o:connecttype="custom" o:connectlocs="133411,0;266821,1040601;133411,2081201;0,1040601" o:connectangles="270,0,90,180" textboxrect="0,0,266820,2081199"/>
                </v:shape>
                <v:shape id="Forme libre : forme 98" o:spid="_x0000_s1123" style="position:absolute;left:173966;top:34153;width:2669;height:8182;visibility:visible;mso-wrap-style:square;v-text-anchor:top" coordsize="266820,81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" path="m,l,818249r266820,e" filled="f" strokecolor="#4774ab" strokeweight=".35281mm">
                  <v:stroke joinstyle="miter"/>
                  <v:path arrowok="t" o:connecttype="custom" o:connectlocs="133411,0;266821,409125;133411,818250;0,409125" o:connectangles="270,0,90,180" textboxrect="0,0,266820,818249"/>
                </v:shape>
                <v:shape id="Forme libre : forme 99" o:spid="_x0000_s1124" style="position:absolute;left:134877;top:21523;width:46205;height:3736;visibility:visible;mso-wrap-style:square;v-text-anchor:top" coordsize="4620440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" path="m,l,186774r4620440,l4620440,373548e" filled="f" strokecolor="#4774ab" strokeweight=".35281mm">
                  <v:stroke joinstyle="miter"/>
                  <v:path arrowok="t" o:connecttype="custom" o:connectlocs="2310218,0;4620435,186775;2310218,373550;0,186775" o:connectangles="270,0,90,180" textboxrect="0,0,4620440,373548"/>
                </v:shape>
                <v:shape id="Forme libre : forme 100" o:spid="_x0000_s1125" style="position:absolute;left:152443;top:34153;width:2668;height:33441;visibility:visible;mso-wrap-style:square;v-text-anchor:top" coordsize="266820,334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" path="m,l,3344149r266820,e" filled="f" strokecolor="#4774ab" strokeweight=".35281mm">
                  <v:stroke joinstyle="miter"/>
                  <v:path arrowok="t" o:connecttype="custom" o:connectlocs="133411,0;266821,1672076;133411,3344152;0,1672076" o:connectangles="270,0,90,180" textboxrect="0,0,266820,3344149"/>
                </v:shape>
                <v:shape id="Forme libre : forme 101" o:spid="_x0000_s1126" style="position:absolute;left:152443;top:34153;width:2668;height:20812;visibility:visible;mso-wrap-style:square;v-text-anchor:top" coordsize="266820,20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" path="m,l,2081199r266820,e" filled="f" strokecolor="#4774ab" strokeweight=".35281mm">
                  <v:stroke joinstyle="miter"/>
                  <v:path arrowok="t" o:connecttype="custom" o:connectlocs="133411,0;266821,1040601;133411,2081201;0,1040601" o:connectangles="270,0,90,180" textboxrect="0,0,266820,2081199"/>
                </v:shape>
                <v:shape id="Forme libre : forme 102" o:spid="_x0000_s1127" style="position:absolute;left:152443;top:34153;width:2668;height:8182;visibility:visible;mso-wrap-style:square;v-text-anchor:top" coordsize="266820,81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" path="m,l,818249r266820,e" filled="f" strokecolor="#4774ab" strokeweight=".35281mm">
                  <v:stroke joinstyle="miter"/>
                  <v:path arrowok="t" o:connecttype="custom" o:connectlocs="133411,0;266821,409125;133411,818250;0,409125" o:connectangles="270,0,90,180" textboxrect="0,0,266820,818249"/>
                </v:shape>
                <v:shape id="Forme libre : forme 103" o:spid="_x0000_s1128" style="position:absolute;left:134877;top:21523;width:24681;height:3736;visibility:visible;mso-wrap-style:square;v-text-anchor:top" coordsize="2468088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" path="m,l,186774r2468088,l2468088,373548e" filled="f" strokecolor="#4774ab" strokeweight=".35281mm">
                  <v:stroke joinstyle="miter"/>
                  <v:path arrowok="t" o:connecttype="custom" o:connectlocs="1234042,0;2468084,186775;1234042,373550;0,186775" o:connectangles="270,0,90,180" textboxrect="0,0,2468088,373548"/>
                </v:shape>
                <v:shape id="Forme libre : forme 104" o:spid="_x0000_s1129" style="position:absolute;left:88673;top:34153;width:53809;height:3735;visibility:visible;mso-wrap-style:square;v-text-anchor:top" coordsize="5380878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" path="m,l,186774r5380878,l5380878,373548e" filled="f" strokecolor="#4774ab" strokeweight=".35281mm">
                  <v:stroke joinstyle="miter"/>
                  <v:path arrowok="t" o:connecttype="custom" o:connectlocs="2690439,0;5380878,186775;2690439,373550;0,186775" o:connectangles="270,0,90,180" textboxrect="0,0,5380878,373548"/>
                </v:shape>
                <v:shape id="Forme libre : forme 105" o:spid="_x0000_s1130" style="position:absolute;left:88673;top:34153;width:32285;height:3735;visibility:visible;mso-wrap-style:square;v-text-anchor:top" coordsize="3228527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" path="m,l,186774r3228527,l3228527,373548e" filled="f" strokecolor="#4774ab" strokeweight=".35281mm">
                  <v:stroke joinstyle="miter"/>
                  <v:path arrowok="t" o:connecttype="custom" o:connectlocs="1614263,0;3228526,186775;1614263,373550;0,186775" o:connectangles="270,0,90,180" textboxrect="0,0,3228527,373548"/>
                </v:shape>
                <v:shape id="Forme libre : forme 106" o:spid="_x0000_s1131" style="position:absolute;left:88673;top:34153;width:10762;height:3735;visibility:visible;mso-wrap-style:square;v-text-anchor:top" coordsize="1076175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" path="m,l,186774r1076175,l1076175,373548e" filled="f" strokecolor="#4774ab" strokeweight=".35281mm">
                  <v:stroke joinstyle="miter"/>
                  <v:path arrowok="t" o:connecttype="custom" o:connectlocs="538088,0;1076175,186775;538088,373550;0,186775" o:connectangles="270,0,90,180" textboxrect="0,0,1076175,373548"/>
                </v:shape>
                <v:shape id="Forme libre : forme 107" o:spid="_x0000_s1132" style="position:absolute;left:77911;top:34153;width:10762;height:3735;visibility:visible;mso-wrap-style:square;v-text-anchor:top" coordsize="1076175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" path="m1076175,r,186774l,186774,,373548e" filled="f" strokecolor="#4774ab" strokeweight=".35281mm">
                  <v:stroke joinstyle="miter"/>
                  <v:path arrowok="t" o:connecttype="custom" o:connectlocs="538088,0;1076175,186775;538088,373550;0,186775" o:connectangles="270,0,90,180" textboxrect="0,0,1076175,373548"/>
                </v:shape>
                <v:shape id="Forme libre : forme 108" o:spid="_x0000_s1133" style="position:absolute;left:56388;top:34153;width:32285;height:3735;visibility:visible;mso-wrap-style:square;v-text-anchor:top" coordsize="3228527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" path="m3228527,r,186774l,186774,,373548e" filled="f" strokecolor="#4774ab" strokeweight=".35281mm">
                  <v:stroke joinstyle="miter"/>
                  <v:path arrowok="t" o:connecttype="custom" o:connectlocs="1614263,0;3228526,186775;1614263,373550;0,186775" o:connectangles="270,0,90,180" textboxrect="0,0,3228527,373548"/>
                </v:shape>
                <v:shape id="Forme libre : forme 109" o:spid="_x0000_s1134" style="position:absolute;left:27749;top:46782;width:2668;height:33442;visibility:visible;mso-wrap-style:square;v-text-anchor:top" coordsize="266820,334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" path="m,l,3344149r266820,e" filled="f" strokecolor="#4774ab" strokeweight=".35281mm">
                  <v:stroke joinstyle="miter"/>
                  <v:path arrowok="t" o:connecttype="custom" o:connectlocs="133411,0;266821,1672076;133411,3344152;0,1672076" o:connectangles="270,0,90,180" textboxrect="0,0,266820,3344149"/>
                </v:shape>
                <v:shape id="Forme libre : forme 110" o:spid="_x0000_s1135" style="position:absolute;left:27749;top:46782;width:2668;height:20812;visibility:visible;mso-wrap-style:square;v-text-anchor:top" coordsize="266820,20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" path="m,l,2081199r266820,e" filled="f" strokecolor="#4774ab" strokeweight=".35281mm">
                  <v:stroke joinstyle="miter"/>
                  <v:path arrowok="t" o:connecttype="custom" o:connectlocs="133411,0;266821,1040601;133411,2081201;0,1040601" o:connectangles="270,0,90,180" textboxrect="0,0,266820,2081199"/>
                </v:shape>
                <v:shape id="Forme libre : forme 111" o:spid="_x0000_s1136" style="position:absolute;left:27749;top:46782;width:2668;height:8183;visibility:visible;mso-wrap-style:square;v-text-anchor:top" coordsize="266820,81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" path="m,l,818249r266820,e" filled="f" strokecolor="#4774ab" strokeweight=".35281mm">
                  <v:stroke joinstyle="miter"/>
                  <v:path arrowok="t" o:connecttype="custom" o:connectlocs="133411,0;266821,409125;133411,818250;0,409125" o:connectangles="270,0,90,180" textboxrect="0,0,266820,818249"/>
                </v:shape>
                <v:shape id="Forme libre : forme 112" o:spid="_x0000_s1137" style="position:absolute;left:34864;top:34153;width:53809;height:3735;visibility:visible;mso-wrap-style:square;v-text-anchor:top" coordsize="5380878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" path="m5380878,r,186774l,186774,,373548e" filled="f" strokecolor="#4774ab" strokeweight=".35281mm">
                  <v:stroke joinstyle="miter"/>
                  <v:path arrowok="t" o:connecttype="custom" o:connectlocs="2690439,0;5380878,186775;2690439,373550;0,186775" o:connectangles="270,0,90,180" textboxrect="0,0,5380878,373548"/>
                </v:shape>
                <v:shape id="Forme libre : forme 113" o:spid="_x0000_s1138" style="position:absolute;left:88673;top:21523;width:46204;height:3736;visibility:visible;mso-wrap-style:square;v-text-anchor:top" coordsize="4620440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" path="m4620440,r,186774l,186774,,373548e" filled="f" strokecolor="#4774ab" strokeweight=".35281mm">
                  <v:stroke joinstyle="miter"/>
                  <v:path arrowok="t" o:connecttype="custom" o:connectlocs="2310218,0;4620435,186775;2310218,373550;0,186775" o:connectangles="270,0,90,180" textboxrect="0,0,4620440,373548"/>
                </v:shape>
                <v:shape id="Forme libre : forme 114" o:spid="_x0000_s1139" style="position:absolute;left:71885;top:8894;width:62992;height:3735;visibility:visible;mso-wrap-style:square;v-text-anchor:top" coordsize="6299185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" path="m,l,186774r6299185,l6299185,373548e" filled="f" strokecolor="#3d6696" strokeweight=".35281mm">
                  <v:stroke joinstyle="miter"/>
                  <v:path arrowok="t" o:connecttype="custom" o:connectlocs="3149591,0;6299182,186775;3149591,373550;0,186775" o:connectangles="270,0,90,180" textboxrect="0,0,6299185,373548"/>
                </v:shape>
                <v:shape id="Forme libre : forme 115" o:spid="_x0000_s1140" style="position:absolute;left:1778;top:21523;width:2669;height:33442;visibility:visible;mso-wrap-style:square;v-text-anchor:top" coordsize="266820,334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" path="m,l,3344149r266820,e" filled="f" strokecolor="#4774ab" strokeweight=".35281mm">
                  <v:stroke joinstyle="miter"/>
                  <v:path arrowok="t" o:connecttype="custom" o:connectlocs="133411,0;266821,1672076;133411,3344152;0,1672076" o:connectangles="270,0,90,180" textboxrect="0,0,266820,3344149"/>
                </v:shape>
                <v:shape id="Forme libre : forme 116" o:spid="_x0000_s1141" style="position:absolute;left:1778;top:21523;width:2669;height:20812;visibility:visible;mso-wrap-style:square;v-text-anchor:top" coordsize="266820,20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" path="m,l,2081199r266820,e" filled="f" strokecolor="#4774ab" strokeweight=".35281mm">
                  <v:stroke joinstyle="miter"/>
                  <v:path arrowok="t" o:connecttype="custom" o:connectlocs="133411,0;266821,1040601;133411,2081201;0,1040601" o:connectangles="270,0,90,180" textboxrect="0,0,266820,2081199"/>
                </v:shape>
                <v:shape id="Forme libre : forme 117" o:spid="_x0000_s1142" style="position:absolute;left:1778;top:21523;width:2669;height:8183;visibility:visible;mso-wrap-style:square;v-text-anchor:top" coordsize="266820,81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" path="m,l,818249r266820,e" filled="f" strokecolor="#4774ab" strokeweight=".35281mm">
                  <v:stroke joinstyle="miter"/>
                  <v:path arrowok="t" o:connecttype="custom" o:connectlocs="133411,0;266821,409125;133411,818250;0,409125" o:connectangles="270,0,90,180" textboxrect="0,0,266820,818249"/>
                </v:shape>
                <v:shape id="Forme libre : forme 118" o:spid="_x0000_s1143" style="position:absolute;left:8894;top:8894;width:62991;height:3735;visibility:visible;mso-wrap-style:square;v-text-anchor:top" coordsize="6299185,37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" path="m6299185,r,186774l,186774,,373548e" filled="f" strokecolor="#3d6696" strokeweight=".35281mm">
                  <v:stroke joinstyle="miter"/>
                  <v:path arrowok="t" o:connecttype="custom" o:connectlocs="3149591,0;6299182,186775;3149591,373550;0,186775" o:connectangles="270,0,90,180" textboxrect="0,0,6299185,373548"/>
                </v:shape>
                <v:shape id="Forme libre : forme 119" o:spid="_x0000_s1144" style="position:absolute;left:62991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Application</w:t>
                        </w:r>
                      </w:p>
                    </w:txbxContent>
                  </v:textbox>
                </v:shape>
                <v:shape id="Forme libre : forme 120" o:spid="_x0000_s1145" style="position:absolute;top:12629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Conception technique</w:t>
                        </w:r>
                      </w:p>
                    </w:txbxContent>
                  </v:textbox>
                </v:shape>
                <v:shape id="Forme libre : forme 121" o:spid="_x0000_s1146" style="position:absolute;left:4447;top:25259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Diagramme d'activités</w:t>
                        </w:r>
                      </w:p>
                    </w:txbxContent>
                  </v:textbox>
                </v:shape>
                <v:shape id="Forme libre : forme 122" o:spid="_x0000_s1147" style="position:absolute;left:4447;top:3788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Use cases</w:t>
                        </w:r>
                      </w:p>
                    </w:txbxContent>
                  </v:textbox>
                </v:shape>
                <v:shape id="Forme libre : forme 123" o:spid="_x0000_s1148" style="position:absolute;left:4447;top:5051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Déploiement</w:t>
                        </w:r>
                      </w:p>
                    </w:txbxContent>
                  </v:textbox>
                </v:shape>
                <v:shape id="Forme libre : forme 124" o:spid="_x0000_s1149" style="position:absolute;left:125983;top:12629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Prototypage</w:t>
                        </w:r>
                      </w:p>
                    </w:txbxContent>
                  </v:textbox>
                </v:shape>
                <v:shape id="Forme libre : forme 125" o:spid="_x0000_s1150" style="position:absolute;left:79779;top:25259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Clients</w:t>
                        </w:r>
                      </w:p>
                    </w:txbxContent>
                  </v:textbox>
                </v:shape>
                <v:shape id="Forme libre : forme 126" o:spid="_x0000_s1151" style="position:absolute;left:25970;top:3788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Prise de commande</w:t>
                        </w:r>
                      </w:p>
                    </w:txbxContent>
                  </v:textbox>
                </v:shape>
                <v:shape id="Forme libre : forme 127" o:spid="_x0000_s1152" style="position:absolute;left:30417;top:5051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 xml:space="preserve">Précisions 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sur le plat (cuisson, personnalisation</w:t>
                        </w:r>
                      </w:p>
                    </w:txbxContent>
                  </v:textbox>
                </v:shape>
                <v:shape id="Forme libre : forme 128" o:spid="_x0000_s1153" style="position:absolute;left:30417;top:63147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Rechercher /Filtrer les plats</w:t>
                        </w:r>
                      </w:p>
                    </w:txbxContent>
                  </v:textbox>
                </v:shape>
                <v:shape id="Forme libre : forme 129" o:spid="_x0000_s1154" style="position:absolute;left:30417;top:75776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Suggestions des plats</w:t>
                        </w:r>
                      </w:p>
                    </w:txbxContent>
                  </v:textbox>
                </v:shape>
                <v:shape id="Forme libre : forme 130" o:spid="_x0000_s1155" style="position:absolute;left:47494;top:3788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Appel d'un serveur</w:t>
                        </w:r>
                      </w:p>
                    </w:txbxContent>
                  </v:textbox>
                </v:shape>
                <v:shape id="Forme libre : forme 131" o:spid="_x0000_s1156" style="position:absolute;left:69017;top:3788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Commande rapide (pain, eau)</w:t>
                        </w:r>
                      </w:p>
                    </w:txbxContent>
                  </v:textbox>
                </v:shape>
                <v:shape id="Forme libre : forme 132" o:spid="_x0000_s1157" style="position:absolute;left:90541;top:3788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Indication du mode de paiement</w:t>
                        </w:r>
                      </w:p>
                    </w:txbxContent>
                  </v:textbox>
                </v:shape>
                <v:shape id="Forme libre : forme 133" o:spid="_x0000_s1158" style="position:absolute;left:112064;top:3788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Questionnaire de satisfaction</w:t>
                        </w:r>
                      </w:p>
                    </w:txbxContent>
                  </v:textbox>
                </v:shape>
                <v:shape id="Forme libre : forme 134" o:spid="_x0000_s1159" style="position:absolute;left:133588;top:3788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Logs des actions</w:t>
                        </w:r>
                      </w:p>
                    </w:txbxContent>
                  </v:textbox>
                </v:shape>
                <v:shape id="Forme libre : forme 135" o:spid="_x0000_s1160" style="position:absolute;left:150664;top:25259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Serveurs</w:t>
                        </w:r>
                      </w:p>
                    </w:txbxContent>
                  </v:textbox>
                </v:shape>
                <v:shape id="Forme libre : forme 136" o:spid="_x0000_s1161" style="position:absolute;left:155111;top:3788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Affichage des</w:t>
                        </w: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 xml:space="preserve"> commandes en cours</w:t>
                        </w:r>
                      </w:p>
                    </w:txbxContent>
                  </v:textbox>
                </v:shape>
                <v:shape id="Forme libre : forme 137" o:spid="_x0000_s1162" style="position:absolute;left:155111;top:5051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Affichage des tables occupées</w:t>
                        </w:r>
                      </w:p>
                    </w:txbxContent>
                  </v:textbox>
                </v:shape>
                <v:shape id="Forme libre : forme 138" o:spid="_x0000_s1163" style="position:absolute;left:155111;top:63147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Affichage des alertes</w:t>
                        </w:r>
                      </w:p>
                    </w:txbxContent>
                  </v:textbox>
                </v:shape>
                <v:shape id="Forme libre : forme 139" o:spid="_x0000_s1164" style="position:absolute;left:172188;top:25259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Administration</w:t>
                        </w:r>
                      </w:p>
                    </w:txbxContent>
                  </v:textbox>
                </v:shape>
                <v:shape id="Forme libre : forme 140" o:spid="_x0000_s1165" style="position:absolute;left:176635;top:3788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Modification de la carte</w:t>
                        </w:r>
                      </w:p>
                    </w:txbxContent>
                  </v:textbox>
                </v:shape>
                <v:shape id="Forme libre : forme 141" o:spid="_x0000_s1166" style="position:absolute;left:176635;top:50518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Récupération des stats</w:t>
                        </w:r>
                      </w:p>
                    </w:txbxContent>
                  </v:textbox>
                </v:shape>
                <v:shape id="Forme libre : forme 142" o:spid="_x0000_s1167" style="position:absolute;left:176635;top:63147;width:17788;height:8894;visibility:visible;mso-wrap-style:square;v-text-anchor:middle-center" coordsize="1778802,889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" adj="-11796480,,5400" path="m,l1778802,r,889401l,889401,,xe" fillcolor="#4f81bd" strokecolor="white" strokeweight=".35281mm">
                  <v:stroke joinstyle="miter"/>
                  <v:formulas/>
                  <v:path arrowok="t" o:connecttype="custom" o:connectlocs="889400,0;1778800,444700;889400,889400;0,444700;0,0;1778800,0;1778800,889400;0,889400;0,0" o:connectangles="270,0,90,180,0,0,0,0,0" textboxrect="0,0,1778802,889401"/>
                  <v:textbox inset=".35281mm,.35281mm,.35281mm,.35281mm">
                    <w:txbxContent>
                      <w:p w:rsidR="008A23D4" w:rsidRDefault="00B01CC9">
                        <w:pPr>
                          <w:spacing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40"/>
                            <w:szCs w:val="40"/>
                          </w:rPr>
                          <w:t>Réglages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8A23D4" w:rsidRDefault="00B01CC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12631475</wp:posOffset>
                </wp:positionH>
                <wp:positionV relativeFrom="paragraph">
                  <wp:posOffset>2452301</wp:posOffset>
                </wp:positionV>
                <wp:extent cx="5483748" cy="3002414"/>
                <wp:effectExtent l="0" t="0" r="21702" b="26536"/>
                <wp:wrapTight wrapText="bothSides">
                  <wp:wrapPolygon edited="0">
                    <wp:start x="5778" y="0"/>
                    <wp:lineTo x="5778" y="8772"/>
                    <wp:lineTo x="4728" y="10827"/>
                    <wp:lineTo x="0" y="12472"/>
                    <wp:lineTo x="0" y="21655"/>
                    <wp:lineTo x="21613" y="21655"/>
                    <wp:lineTo x="21613" y="12472"/>
                    <wp:lineTo x="16960" y="10964"/>
                    <wp:lineTo x="15834" y="8772"/>
                    <wp:lineTo x="15834" y="0"/>
                    <wp:lineTo x="5778" y="0"/>
                  </wp:wrapPolygon>
                </wp:wrapTight>
                <wp:docPr id="143" name="Diagramm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3748" cy="3002414"/>
                          <a:chOff x="0" y="0"/>
                          <a:chExt cx="5483748" cy="3002414"/>
                        </a:xfrm>
                      </wpg:grpSpPr>
                      <wps:wsp>
                        <wps:cNvPr id="144" name="Forme libre : forme 144"/>
                        <wps:cNvSpPr/>
                        <wps:spPr>
                          <a:xfrm>
                            <a:off x="2741875" y="1240667"/>
                            <a:ext cx="1501207" cy="52107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501208"/>
                              <a:gd name="f4" fmla="val 521080"/>
                              <a:gd name="f5" fmla="val 260540"/>
                              <a:gd name="f6" fmla="*/ f0 1 1501208"/>
                              <a:gd name="f7" fmla="*/ f1 1 52108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1501208"/>
                              <a:gd name="f14" fmla="*/ f11 1 521080"/>
                              <a:gd name="f15" fmla="*/ 0 1 f13"/>
                              <a:gd name="f16" fmla="*/ 1501208 1 f13"/>
                              <a:gd name="f17" fmla="*/ 0 1 f14"/>
                              <a:gd name="f18" fmla="*/ 52108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1501208" h="521080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5" name="Forme libre : forme 145"/>
                        <wps:cNvSpPr/>
                        <wps:spPr>
                          <a:xfrm>
                            <a:off x="1240667" y="1240667"/>
                            <a:ext cx="1501207" cy="52107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501208"/>
                              <a:gd name="f4" fmla="val 521080"/>
                              <a:gd name="f5" fmla="val 260540"/>
                              <a:gd name="f6" fmla="*/ f0 1 1501208"/>
                              <a:gd name="f7" fmla="*/ f1 1 52108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1501208"/>
                              <a:gd name="f14" fmla="*/ f11 1 521080"/>
                              <a:gd name="f15" fmla="*/ 0 1 f13"/>
                              <a:gd name="f16" fmla="*/ 1501208 1 f13"/>
                              <a:gd name="f17" fmla="*/ 0 1 f14"/>
                              <a:gd name="f18" fmla="*/ 52108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1501208" h="521080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6" name="Forme libre : forme 146"/>
                        <wps:cNvSpPr/>
                        <wps:spPr>
                          <a:xfrm>
                            <a:off x="1501207" y="0"/>
                            <a:ext cx="2481334" cy="124066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481336"/>
                              <a:gd name="f7" fmla="val 1240668"/>
                              <a:gd name="f8" fmla="+- 0 0 -90"/>
                              <a:gd name="f9" fmla="*/ f3 1 2481336"/>
                              <a:gd name="f10" fmla="*/ f4 1 1240668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2481336"/>
                              <a:gd name="f19" fmla="*/ f15 1 1240668"/>
                              <a:gd name="f20" fmla="*/ 0 f16 1"/>
                              <a:gd name="f21" fmla="*/ 0 f15 1"/>
                              <a:gd name="f22" fmla="*/ 2481336 f16 1"/>
                              <a:gd name="f23" fmla="*/ 1240668 f15 1"/>
                              <a:gd name="f24" fmla="+- f17 0 f1"/>
                              <a:gd name="f25" fmla="*/ f20 1 2481336"/>
                              <a:gd name="f26" fmla="*/ f21 1 1240668"/>
                              <a:gd name="f27" fmla="*/ f22 1 2481336"/>
                              <a:gd name="f28" fmla="*/ f23 1 1240668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2481336" h="124066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2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56"/>
                                  <w:szCs w:val="56"/>
                                </w:rPr>
                                <w:t>Industrialisation</w:t>
                              </w:r>
                            </w:p>
                          </w:txbxContent>
                        </wps:txbx>
                        <wps:bodyPr vert="horz" wrap="square" lIns="17775" tIns="17775" rIns="17775" bIns="17775" anchor="ctr" anchorCtr="1" compatLnSpc="0">
                          <a:noAutofit/>
                        </wps:bodyPr>
                      </wps:wsp>
                      <wps:wsp>
                        <wps:cNvPr id="147" name="Forme libre : forme 147"/>
                        <wps:cNvSpPr/>
                        <wps:spPr>
                          <a:xfrm>
                            <a:off x="0" y="1761747"/>
                            <a:ext cx="2481334" cy="124066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481336"/>
                              <a:gd name="f7" fmla="val 1240668"/>
                              <a:gd name="f8" fmla="+- 0 0 -90"/>
                              <a:gd name="f9" fmla="*/ f3 1 2481336"/>
                              <a:gd name="f10" fmla="*/ f4 1 1240668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2481336"/>
                              <a:gd name="f19" fmla="*/ f15 1 1240668"/>
                              <a:gd name="f20" fmla="*/ 0 f16 1"/>
                              <a:gd name="f21" fmla="*/ 0 f15 1"/>
                              <a:gd name="f22" fmla="*/ 2481336 f16 1"/>
                              <a:gd name="f23" fmla="*/ 1240668 f15 1"/>
                              <a:gd name="f24" fmla="+- f17 0 f1"/>
                              <a:gd name="f25" fmla="*/ f20 1 2481336"/>
                              <a:gd name="f26" fmla="*/ f21 1 1240668"/>
                              <a:gd name="f27" fmla="*/ f22 1 2481336"/>
                              <a:gd name="f28" fmla="*/ f23 1 1240668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2481336" h="124066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2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56"/>
                                  <w:szCs w:val="5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vert="horz" wrap="square" lIns="17775" tIns="17775" rIns="17775" bIns="17775" anchor="ctr" anchorCtr="1" compatLnSpc="0">
                          <a:noAutofit/>
                        </wps:bodyPr>
                      </wps:wsp>
                      <wps:wsp>
                        <wps:cNvPr id="148" name="Forme libre : forme 148"/>
                        <wps:cNvSpPr/>
                        <wps:spPr>
                          <a:xfrm>
                            <a:off x="3002414" y="1761747"/>
                            <a:ext cx="2481334" cy="124066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481336"/>
                              <a:gd name="f7" fmla="val 1240668"/>
                              <a:gd name="f8" fmla="+- 0 0 -90"/>
                              <a:gd name="f9" fmla="*/ f3 1 2481336"/>
                              <a:gd name="f10" fmla="*/ f4 1 1240668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2481336"/>
                              <a:gd name="f19" fmla="*/ f15 1 1240668"/>
                              <a:gd name="f20" fmla="*/ 0 f16 1"/>
                              <a:gd name="f21" fmla="*/ 0 f15 1"/>
                              <a:gd name="f22" fmla="*/ 2481336 f16 1"/>
                              <a:gd name="f23" fmla="*/ 1240668 f15 1"/>
                              <a:gd name="f24" fmla="+- f17 0 f1"/>
                              <a:gd name="f25" fmla="*/ f20 1 2481336"/>
                              <a:gd name="f26" fmla="*/ f21 1 1240668"/>
                              <a:gd name="f27" fmla="*/ f22 1 2481336"/>
                              <a:gd name="f28" fmla="*/ f23 1 1240668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2481336" h="1240668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2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56"/>
                                  <w:szCs w:val="56"/>
                                </w:rPr>
                                <w:t>Définition d'un processus de déploiement</w:t>
                              </w:r>
                            </w:p>
                          </w:txbxContent>
                        </wps:txbx>
                        <wps:bodyPr vert="horz" wrap="square" lIns="17775" tIns="17775" rIns="17775" bIns="17775" anchor="ctr" anchorCtr="1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iagramme 7" o:spid="_x0000_s1168" style="position:absolute;margin-left:994.6pt;margin-top:193.1pt;width:431.8pt;height:236.4pt;z-index:251658240;mso-position-horizontal-relative:text;mso-position-vertical-relative:text" coordsize="54837,3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">
                <v:shape id="Forme libre : forme 144" o:spid="_x0000_s1169" style="position:absolute;left:27418;top:12406;width:15012;height:5211;visibility:visible;mso-wrap-style:square;v-text-anchor:top" coordsize="1501208,5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" path="m,l,260540r1501208,l1501208,521080e" filled="f" strokecolor="#3d6696" strokeweight=".35281mm">
                  <v:stroke joinstyle="miter"/>
                  <v:path arrowok="t" o:connecttype="custom" o:connectlocs="750604,0;1501207,260540;750604,521079;0,260540" o:connectangles="270,0,90,180" textboxrect="0,0,1501208,521080"/>
                </v:shape>
                <v:shape id="Forme libre : forme 145" o:spid="_x0000_s1170" style="position:absolute;left:12406;top:12406;width:15012;height:5211;visibility:visible;mso-wrap-style:square;v-text-anchor:top" coordsize="1501208,5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" path="m1501208,r,260540l,260540,,521080e" filled="f" strokecolor="#3d6696" strokeweight=".35281mm">
                  <v:stroke joinstyle="miter"/>
                  <v:path arrowok="t" o:connecttype="custom" o:connectlocs="750604,0;1501207,260540;750604,521079;0,260540" o:connectangles="270,0,90,180" textboxrect="0,0,1501208,521080"/>
                </v:shape>
                <v:shape id="Forme libre : forme 146" o:spid="_x0000_s1171" style="position:absolute;left:15012;width:24813;height:12406;visibility:visible;mso-wrap-style:square;v-text-anchor:middle-center" coordsize="2481336,124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" adj="-11796480,,5400" path="m,l2481336,r,1240668l,1240668,,xe" fillcolor="#4f81bd" strokecolor="white" strokeweight=".35281mm">
                  <v:stroke joinstyle="miter"/>
                  <v:formulas/>
                  <v:path arrowok="t" o:connecttype="custom" o:connectlocs="1240667,0;2481334,620334;1240667,1240667;0,620334;0,0;2481334,0;2481334,1240667;0,1240667;0,0" o:connectangles="270,0,90,180,0,0,0,0,0" textboxrect="0,0,2481336,1240668"/>
                  <v:textbox inset=".49375mm,.49375mm,.49375mm,.49375mm">
                    <w:txbxContent>
                      <w:p w:rsidR="008A23D4" w:rsidRDefault="00B01CC9">
                        <w:pPr>
                          <w:spacing w:after="2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56"/>
                            <w:szCs w:val="56"/>
                          </w:rPr>
                          <w:t>Industrialisation</w:t>
                        </w:r>
                      </w:p>
                    </w:txbxContent>
                  </v:textbox>
                </v:shape>
                <v:shape id="Forme libre : forme 147" o:spid="_x0000_s1172" style="position:absolute;top:17617;width:24813;height:12407;visibility:visible;mso-wrap-style:square;v-text-anchor:middle-center" coordsize="2481336,124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" adj="-11796480,,5400" path="m,l2481336,r,1240668l,1240668,,xe" fillcolor="#4f81bd" strokecolor="white" strokeweight=".35281mm">
                  <v:stroke joinstyle="miter"/>
                  <v:formulas/>
                  <v:path arrowok="t" o:connecttype="custom" o:connectlocs="1240667,0;2481334,620334;1240667,1240667;0,620334;0,0;2481334,0;2481334,1240667;0,1240667;0,0" o:connectangles="270,0,90,180,0,0,0,0,0" textboxrect="0,0,2481336,1240668"/>
                  <v:textbox inset=".49375mm,.49375mm,.49375mm,.49375mm">
                    <w:txbxContent>
                      <w:p w:rsidR="008A23D4" w:rsidRDefault="00B01CC9">
                        <w:pPr>
                          <w:spacing w:after="2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56"/>
                            <w:szCs w:val="56"/>
                          </w:rPr>
                          <w:t>Testing</w:t>
                        </w:r>
                      </w:p>
                    </w:txbxContent>
                  </v:textbox>
                </v:shape>
                <v:shape id="Forme libre : forme 148" o:spid="_x0000_s1173" style="position:absolute;left:30024;top:17617;width:24813;height:12407;visibility:visible;mso-wrap-style:square;v-text-anchor:middle-center" coordsize="2481336,124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" adj="-11796480,,5400" path="m,l2481336,r,1240668l,1240668,,xe" fillcolor="#4f81bd" strokecolor="white" strokeweight=".35281mm">
                  <v:stroke joinstyle="miter"/>
                  <v:formulas/>
                  <v:path arrowok="t" o:connecttype="custom" o:connectlocs="1240667,0;2481334,620334;1240667,1240667;0,620334;0,0;2481334,0;2481334,1240667;0,1240667;0,0" o:connectangles="270,0,90,180,0,0,0,0,0" textboxrect="0,0,2481336,1240668"/>
                  <v:textbox inset=".49375mm,.49375mm,.49375mm,.49375mm">
                    <w:txbxContent>
                      <w:p w:rsidR="008A23D4" w:rsidRDefault="00B01CC9">
                        <w:pPr>
                          <w:spacing w:after="2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56"/>
                            <w:szCs w:val="56"/>
                          </w:rPr>
                          <w:t>Définition d'un processus de déploiement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12191384" cy="1785905"/>
                <wp:effectExtent l="0" t="0" r="19666" b="23845"/>
                <wp:docPr id="149" name="Diagramm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384" cy="1785905"/>
                          <a:chOff x="0" y="0"/>
                          <a:chExt cx="12191384" cy="1785905"/>
                        </a:xfrm>
                      </wpg:grpSpPr>
                      <wps:wsp>
                        <wps:cNvPr id="150" name="Forme libre : forme 150"/>
                        <wps:cNvSpPr/>
                        <wps:spPr>
                          <a:xfrm>
                            <a:off x="6095692" y="737976"/>
                            <a:ext cx="5357716" cy="30995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57715"/>
                              <a:gd name="f4" fmla="val 309950"/>
                              <a:gd name="f5" fmla="val 154975"/>
                              <a:gd name="f6" fmla="*/ f0 1 5357715"/>
                              <a:gd name="f7" fmla="*/ f1 1 30995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57715"/>
                              <a:gd name="f14" fmla="*/ f11 1 309950"/>
                              <a:gd name="f15" fmla="*/ 0 1 f13"/>
                              <a:gd name="f16" fmla="*/ 5357715 1 f13"/>
                              <a:gd name="f17" fmla="*/ 0 1 f14"/>
                              <a:gd name="f18" fmla="*/ 30995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57715" h="309950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1" name="Forme libre : forme 151"/>
                        <wps:cNvSpPr/>
                        <wps:spPr>
                          <a:xfrm>
                            <a:off x="6095692" y="737976"/>
                            <a:ext cx="3571810" cy="30995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571810"/>
                              <a:gd name="f4" fmla="val 309950"/>
                              <a:gd name="f5" fmla="val 154975"/>
                              <a:gd name="f6" fmla="*/ f0 1 3571810"/>
                              <a:gd name="f7" fmla="*/ f1 1 30995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3571810"/>
                              <a:gd name="f14" fmla="*/ f11 1 309950"/>
                              <a:gd name="f15" fmla="*/ 0 1 f13"/>
                              <a:gd name="f16" fmla="*/ 3571810 1 f13"/>
                              <a:gd name="f17" fmla="*/ 0 1 f14"/>
                              <a:gd name="f18" fmla="*/ 30995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3571810" h="309950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2" name="Forme libre : forme 152"/>
                        <wps:cNvSpPr/>
                        <wps:spPr>
                          <a:xfrm>
                            <a:off x="6095692" y="737976"/>
                            <a:ext cx="1785905" cy="30995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85905"/>
                              <a:gd name="f4" fmla="val 309950"/>
                              <a:gd name="f5" fmla="val 154975"/>
                              <a:gd name="f6" fmla="*/ f0 1 1785905"/>
                              <a:gd name="f7" fmla="*/ f1 1 30995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1785905"/>
                              <a:gd name="f14" fmla="*/ f11 1 309950"/>
                              <a:gd name="f15" fmla="*/ 0 1 f13"/>
                              <a:gd name="f16" fmla="*/ 1785905 1 f13"/>
                              <a:gd name="f17" fmla="*/ 0 1 f14"/>
                              <a:gd name="f18" fmla="*/ 30995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1785905" h="309950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3" name="Forme libre : forme 153"/>
                        <wps:cNvSpPr/>
                        <wps:spPr>
                          <a:xfrm>
                            <a:off x="6049972" y="737976"/>
                            <a:ext cx="91440" cy="30995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1440"/>
                              <a:gd name="f4" fmla="val 309950"/>
                              <a:gd name="f5" fmla="val 45720"/>
                              <a:gd name="f6" fmla="*/ f0 1 91440"/>
                              <a:gd name="f7" fmla="*/ f1 1 30995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91440"/>
                              <a:gd name="f14" fmla="*/ f11 1 309950"/>
                              <a:gd name="f15" fmla="*/ 0 1 f13"/>
                              <a:gd name="f16" fmla="*/ 91440 1 f13"/>
                              <a:gd name="f17" fmla="*/ 0 1 f14"/>
                              <a:gd name="f18" fmla="*/ 30995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91440" h="309950">
                                <a:moveTo>
                                  <a:pt x="f5" y="f2"/>
                                </a:moveTo>
                                <a:lnTo>
                                  <a:pt x="f5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4" name="Forme libre : forme 154"/>
                        <wps:cNvSpPr/>
                        <wps:spPr>
                          <a:xfrm>
                            <a:off x="4309786" y="737976"/>
                            <a:ext cx="1785905" cy="30995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85905"/>
                              <a:gd name="f4" fmla="val 309950"/>
                              <a:gd name="f5" fmla="val 154975"/>
                              <a:gd name="f6" fmla="*/ f0 1 1785905"/>
                              <a:gd name="f7" fmla="*/ f1 1 30995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1785905"/>
                              <a:gd name="f14" fmla="*/ f11 1 309950"/>
                              <a:gd name="f15" fmla="*/ 0 1 f13"/>
                              <a:gd name="f16" fmla="*/ 1785905 1 f13"/>
                              <a:gd name="f17" fmla="*/ 0 1 f14"/>
                              <a:gd name="f18" fmla="*/ 30995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1785905" h="309950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5" name="Forme libre : forme 155"/>
                        <wps:cNvSpPr/>
                        <wps:spPr>
                          <a:xfrm>
                            <a:off x="2523881" y="737976"/>
                            <a:ext cx="3571810" cy="30995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571810"/>
                              <a:gd name="f4" fmla="val 309950"/>
                              <a:gd name="f5" fmla="val 154975"/>
                              <a:gd name="f6" fmla="*/ f0 1 3571810"/>
                              <a:gd name="f7" fmla="*/ f1 1 30995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3571810"/>
                              <a:gd name="f14" fmla="*/ f11 1 309950"/>
                              <a:gd name="f15" fmla="*/ 0 1 f13"/>
                              <a:gd name="f16" fmla="*/ 3571810 1 f13"/>
                              <a:gd name="f17" fmla="*/ 0 1 f14"/>
                              <a:gd name="f18" fmla="*/ 30995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3571810" h="309950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6" name="Forme libre : forme 156"/>
                        <wps:cNvSpPr/>
                        <wps:spPr>
                          <a:xfrm>
                            <a:off x="737975" y="737976"/>
                            <a:ext cx="5357716" cy="30995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57715"/>
                              <a:gd name="f4" fmla="val 309950"/>
                              <a:gd name="f5" fmla="val 154975"/>
                              <a:gd name="f6" fmla="*/ f0 1 5357715"/>
                              <a:gd name="f7" fmla="*/ f1 1 30995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57715"/>
                              <a:gd name="f14" fmla="*/ f11 1 309950"/>
                              <a:gd name="f15" fmla="*/ 0 1 f13"/>
                              <a:gd name="f16" fmla="*/ 5357715 1 f13"/>
                              <a:gd name="f17" fmla="*/ 0 1 f14"/>
                              <a:gd name="f18" fmla="*/ 30995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57715" h="309950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D6696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7" name="Forme libre : forme 157"/>
                        <wps:cNvSpPr/>
                        <wps:spPr>
                          <a:xfrm>
                            <a:off x="5357716" y="0"/>
                            <a:ext cx="1475951" cy="73797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75954"/>
                              <a:gd name="f7" fmla="val 737977"/>
                              <a:gd name="f8" fmla="+- 0 0 -90"/>
                              <a:gd name="f9" fmla="*/ f3 1 1475954"/>
                              <a:gd name="f10" fmla="*/ f4 1 737977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475954"/>
                              <a:gd name="f19" fmla="*/ f15 1 737977"/>
                              <a:gd name="f20" fmla="*/ 0 f16 1"/>
                              <a:gd name="f21" fmla="*/ 0 f15 1"/>
                              <a:gd name="f22" fmla="*/ 1475954 f16 1"/>
                              <a:gd name="f23" fmla="*/ 737977 f15 1"/>
                              <a:gd name="f24" fmla="+- f17 0 f1"/>
                              <a:gd name="f25" fmla="*/ f20 1 1475954"/>
                              <a:gd name="f26" fmla="*/ f21 1 737977"/>
                              <a:gd name="f27" fmla="*/ f22 1 1475954"/>
                              <a:gd name="f28" fmla="*/ f23 1 737977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475954" h="737977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33"/>
                                  <w:szCs w:val="33"/>
                                </w:rPr>
                                <w:t>Etude de marché</w:t>
                              </w:r>
                            </w:p>
                          </w:txbxContent>
                        </wps:txbx>
                        <wps:bodyPr vert="horz" wrap="square" lIns="10799" tIns="10799" rIns="10799" bIns="10799" anchor="ctr" anchorCtr="1" compatLnSpc="0">
                          <a:noAutofit/>
                        </wps:bodyPr>
                      </wps:wsp>
                      <wps:wsp>
                        <wps:cNvPr id="158" name="Forme libre : forme 158"/>
                        <wps:cNvSpPr/>
                        <wps:spPr>
                          <a:xfrm>
                            <a:off x="0" y="1047930"/>
                            <a:ext cx="1475951" cy="73797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75954"/>
                              <a:gd name="f7" fmla="val 737977"/>
                              <a:gd name="f8" fmla="+- 0 0 -90"/>
                              <a:gd name="f9" fmla="*/ f3 1 1475954"/>
                              <a:gd name="f10" fmla="*/ f4 1 737977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475954"/>
                              <a:gd name="f19" fmla="*/ f15 1 737977"/>
                              <a:gd name="f20" fmla="*/ 0 f16 1"/>
                              <a:gd name="f21" fmla="*/ 0 f15 1"/>
                              <a:gd name="f22" fmla="*/ 1475954 f16 1"/>
                              <a:gd name="f23" fmla="*/ 737977 f15 1"/>
                              <a:gd name="f24" fmla="+- f17 0 f1"/>
                              <a:gd name="f25" fmla="*/ f20 1 1475954"/>
                              <a:gd name="f26" fmla="*/ f21 1 737977"/>
                              <a:gd name="f27" fmla="*/ f22 1 1475954"/>
                              <a:gd name="f28" fmla="*/ f23 1 737977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475954" h="737977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33"/>
                                  <w:szCs w:val="33"/>
                                </w:rPr>
                                <w:t>Etude macroscopique</w:t>
                              </w:r>
                            </w:p>
                          </w:txbxContent>
                        </wps:txbx>
                        <wps:bodyPr vert="horz" wrap="square" lIns="10799" tIns="10799" rIns="10799" bIns="10799" anchor="ctr" anchorCtr="1" compatLnSpc="0">
                          <a:noAutofit/>
                        </wps:bodyPr>
                      </wps:wsp>
                      <wps:wsp>
                        <wps:cNvPr id="159" name="Forme libre : forme 159"/>
                        <wps:cNvSpPr/>
                        <wps:spPr>
                          <a:xfrm>
                            <a:off x="1785905" y="1047930"/>
                            <a:ext cx="1475951" cy="73797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75954"/>
                              <a:gd name="f7" fmla="val 737977"/>
                              <a:gd name="f8" fmla="+- 0 0 -90"/>
                              <a:gd name="f9" fmla="*/ f3 1 1475954"/>
                              <a:gd name="f10" fmla="*/ f4 1 737977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475954"/>
                              <a:gd name="f19" fmla="*/ f15 1 737977"/>
                              <a:gd name="f20" fmla="*/ 0 f16 1"/>
                              <a:gd name="f21" fmla="*/ 0 f15 1"/>
                              <a:gd name="f22" fmla="*/ 1475954 f16 1"/>
                              <a:gd name="f23" fmla="*/ 737977 f15 1"/>
                              <a:gd name="f24" fmla="+- f17 0 f1"/>
                              <a:gd name="f25" fmla="*/ f20 1 1475954"/>
                              <a:gd name="f26" fmla="*/ f21 1 737977"/>
                              <a:gd name="f27" fmla="*/ f22 1 1475954"/>
                              <a:gd name="f28" fmla="*/ f23 1 737977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475954" h="737977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33"/>
                                  <w:szCs w:val="33"/>
                                </w:rPr>
                                <w:t>User Profile</w:t>
                              </w:r>
                            </w:p>
                          </w:txbxContent>
                        </wps:txbx>
                        <wps:bodyPr vert="horz" wrap="square" lIns="10799" tIns="10799" rIns="10799" bIns="10799" anchor="ctr" anchorCtr="1" compatLnSpc="0">
                          <a:noAutofit/>
                        </wps:bodyPr>
                      </wps:wsp>
                      <wps:wsp>
                        <wps:cNvPr id="160" name="Forme libre : forme 160"/>
                        <wps:cNvSpPr/>
                        <wps:spPr>
                          <a:xfrm>
                            <a:off x="3571811" y="1047930"/>
                            <a:ext cx="1475951" cy="73797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75954"/>
                              <a:gd name="f7" fmla="val 737977"/>
                              <a:gd name="f8" fmla="+- 0 0 -90"/>
                              <a:gd name="f9" fmla="*/ f3 1 1475954"/>
                              <a:gd name="f10" fmla="*/ f4 1 737977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475954"/>
                              <a:gd name="f19" fmla="*/ f15 1 737977"/>
                              <a:gd name="f20" fmla="*/ 0 f16 1"/>
                              <a:gd name="f21" fmla="*/ 0 f15 1"/>
                              <a:gd name="f22" fmla="*/ 1475954 f16 1"/>
                              <a:gd name="f23" fmla="*/ 737977 f15 1"/>
                              <a:gd name="f24" fmla="+- f17 0 f1"/>
                              <a:gd name="f25" fmla="*/ f20 1 1475954"/>
                              <a:gd name="f26" fmla="*/ f21 1 737977"/>
                              <a:gd name="f27" fmla="*/ f22 1 1475954"/>
                              <a:gd name="f28" fmla="*/ f23 1 737977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475954" h="737977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33"/>
                                  <w:szCs w:val="33"/>
                                </w:rPr>
                                <w:t>Scénarios</w:t>
                              </w:r>
                            </w:p>
                          </w:txbxContent>
                        </wps:txbx>
                        <wps:bodyPr vert="horz" wrap="square" lIns="10799" tIns="10799" rIns="10799" bIns="10799" anchor="ctr" anchorCtr="1" compatLnSpc="0">
                          <a:noAutofit/>
                        </wps:bodyPr>
                      </wps:wsp>
                      <wps:wsp>
                        <wps:cNvPr id="161" name="Forme libre : forme 161"/>
                        <wps:cNvSpPr/>
                        <wps:spPr>
                          <a:xfrm>
                            <a:off x="5357716" y="1047930"/>
                            <a:ext cx="1475951" cy="73797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75954"/>
                              <a:gd name="f7" fmla="val 737977"/>
                              <a:gd name="f8" fmla="+- 0 0 -90"/>
                              <a:gd name="f9" fmla="*/ f3 1 1475954"/>
                              <a:gd name="f10" fmla="*/ f4 1 737977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475954"/>
                              <a:gd name="f19" fmla="*/ f15 1 737977"/>
                              <a:gd name="f20" fmla="*/ 0 f16 1"/>
                              <a:gd name="f21" fmla="*/ 0 f15 1"/>
                              <a:gd name="f22" fmla="*/ 1475954 f16 1"/>
                              <a:gd name="f23" fmla="*/ 737977 f15 1"/>
                              <a:gd name="f24" fmla="+- f17 0 f1"/>
                              <a:gd name="f25" fmla="*/ f20 1 1475954"/>
                              <a:gd name="f26" fmla="*/ f21 1 737977"/>
                              <a:gd name="f27" fmla="*/ f22 1 1475954"/>
                              <a:gd name="f28" fmla="*/ f23 1 737977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475954" h="737977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33"/>
                                  <w:szCs w:val="33"/>
                                </w:rPr>
                                <w:t>Contacts avec les restaus</w:t>
                              </w:r>
                            </w:p>
                          </w:txbxContent>
                        </wps:txbx>
                        <wps:bodyPr vert="horz" wrap="square" lIns="10799" tIns="10799" rIns="10799" bIns="10799" anchor="ctr" anchorCtr="1" compatLnSpc="0">
                          <a:noAutofit/>
                        </wps:bodyPr>
                      </wps:wsp>
                      <wps:wsp>
                        <wps:cNvPr id="162" name="Forme libre : forme 162"/>
                        <wps:cNvSpPr/>
                        <wps:spPr>
                          <a:xfrm>
                            <a:off x="7143622" y="1047930"/>
                            <a:ext cx="1475951" cy="73797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75954"/>
                              <a:gd name="f7" fmla="val 737977"/>
                              <a:gd name="f8" fmla="+- 0 0 -90"/>
                              <a:gd name="f9" fmla="*/ f3 1 1475954"/>
                              <a:gd name="f10" fmla="*/ f4 1 737977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475954"/>
                              <a:gd name="f19" fmla="*/ f15 1 737977"/>
                              <a:gd name="f20" fmla="*/ 0 f16 1"/>
                              <a:gd name="f21" fmla="*/ 0 f15 1"/>
                              <a:gd name="f22" fmla="*/ 1475954 f16 1"/>
                              <a:gd name="f23" fmla="*/ 737977 f15 1"/>
                              <a:gd name="f24" fmla="+- f17 0 f1"/>
                              <a:gd name="f25" fmla="*/ f20 1 1475954"/>
                              <a:gd name="f26" fmla="*/ f21 1 737977"/>
                              <a:gd name="f27" fmla="*/ f22 1 1475954"/>
                              <a:gd name="f28" fmla="*/ f23 1 737977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475954" h="737977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33"/>
                                  <w:szCs w:val="33"/>
                                </w:rPr>
                                <w:t>Création formulaire d'enquête</w:t>
                              </w:r>
                            </w:p>
                          </w:txbxContent>
                        </wps:txbx>
                        <wps:bodyPr vert="horz" wrap="square" lIns="10799" tIns="10799" rIns="10799" bIns="10799" anchor="ctr" anchorCtr="1" compatLnSpc="0">
                          <a:noAutofit/>
                        </wps:bodyPr>
                      </wps:wsp>
                      <wps:wsp>
                        <wps:cNvPr id="163" name="Forme libre : forme 163"/>
                        <wps:cNvSpPr/>
                        <wps:spPr>
                          <a:xfrm>
                            <a:off x="8929527" y="1047930"/>
                            <a:ext cx="1475951" cy="73797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75954"/>
                              <a:gd name="f7" fmla="val 737977"/>
                              <a:gd name="f8" fmla="+- 0 0 -90"/>
                              <a:gd name="f9" fmla="*/ f3 1 1475954"/>
                              <a:gd name="f10" fmla="*/ f4 1 737977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475954"/>
                              <a:gd name="f19" fmla="*/ f15 1 737977"/>
                              <a:gd name="f20" fmla="*/ 0 f16 1"/>
                              <a:gd name="f21" fmla="*/ 0 f15 1"/>
                              <a:gd name="f22" fmla="*/ 1475954 f16 1"/>
                              <a:gd name="f23" fmla="*/ 737977 f15 1"/>
                              <a:gd name="f24" fmla="+- f17 0 f1"/>
                              <a:gd name="f25" fmla="*/ f20 1 1475954"/>
                              <a:gd name="f26" fmla="*/ f21 1 737977"/>
                              <a:gd name="f27" fmla="*/ f22 1 1475954"/>
                              <a:gd name="f28" fmla="*/ f23 1 737977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475954" h="737977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33"/>
                                  <w:szCs w:val="33"/>
                                </w:rPr>
                                <w:t>Remplir questionnaire</w:t>
                              </w:r>
                            </w:p>
                          </w:txbxContent>
                        </wps:txbx>
                        <wps:bodyPr vert="horz" wrap="square" lIns="10799" tIns="10799" rIns="10799" bIns="10799" anchor="ctr" anchorCtr="1" compatLnSpc="0">
                          <a:noAutofit/>
                        </wps:bodyPr>
                      </wps:wsp>
                      <wps:wsp>
                        <wps:cNvPr id="164" name="Forme libre : forme 164"/>
                        <wps:cNvSpPr/>
                        <wps:spPr>
                          <a:xfrm>
                            <a:off x="10715433" y="1047930"/>
                            <a:ext cx="1475951" cy="73797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75954"/>
                              <a:gd name="f7" fmla="val 737977"/>
                              <a:gd name="f8" fmla="+- 0 0 -90"/>
                              <a:gd name="f9" fmla="*/ f3 1 1475954"/>
                              <a:gd name="f10" fmla="*/ f4 1 737977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1475954"/>
                              <a:gd name="f19" fmla="*/ f15 1 737977"/>
                              <a:gd name="f20" fmla="*/ 0 f16 1"/>
                              <a:gd name="f21" fmla="*/ 0 f15 1"/>
                              <a:gd name="f22" fmla="*/ 1475954 f16 1"/>
                              <a:gd name="f23" fmla="*/ 737977 f15 1"/>
                              <a:gd name="f24" fmla="+- f17 0 f1"/>
                              <a:gd name="f25" fmla="*/ f20 1 1475954"/>
                              <a:gd name="f26" fmla="*/ f21 1 737977"/>
                              <a:gd name="f27" fmla="*/ f22 1 1475954"/>
                              <a:gd name="f28" fmla="*/ f23 1 737977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1475954" h="737977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14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33"/>
                                  <w:szCs w:val="33"/>
                                </w:rPr>
                                <w:t>Statistiques</w:t>
                              </w:r>
                            </w:p>
                          </w:txbxContent>
                        </wps:txbx>
                        <wps:bodyPr vert="horz" wrap="square" lIns="10799" tIns="10799" rIns="10799" bIns="10799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me 6" o:spid="_x0000_s1174" style="width:959.95pt;height:140.6pt;mso-position-horizontal-relative:char;mso-position-vertical-relative:line" coordsize="121913,1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">
                <v:shape id="Forme libre : forme 150" o:spid="_x0000_s1175" style="position:absolute;left:60956;top:7379;width:53578;height:3100;visibility:visible;mso-wrap-style:square;v-text-anchor:top" coordsize="5357715,3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" path="m,l,154975r5357715,l5357715,309950e" filled="f" strokecolor="#3d6696" strokeweight=".35281mm">
                  <v:stroke joinstyle="miter"/>
                  <v:path arrowok="t" o:connecttype="custom" o:connectlocs="2678858,0;5357716,154977;2678858,309954;0,154977" o:connectangles="270,0,90,180" textboxrect="0,0,5357715,309950"/>
                </v:shape>
                <v:shape id="Forme libre : forme 151" o:spid="_x0000_s1176" style="position:absolute;left:60956;top:7379;width:35719;height:3100;visibility:visible;mso-wrap-style:square;v-text-anchor:top" coordsize="3571810,3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" path="m,l,154975r3571810,l3571810,309950e" filled="f" strokecolor="#3d6696" strokeweight=".35281mm">
                  <v:stroke joinstyle="miter"/>
                  <v:path arrowok="t" o:connecttype="custom" o:connectlocs="1785905,0;3571810,154977;1785905,309954;0,154977" o:connectangles="270,0,90,180" textboxrect="0,0,3571810,309950"/>
                </v:shape>
                <v:shape id="Forme libre : forme 152" o:spid="_x0000_s1177" style="position:absolute;left:60956;top:7379;width:17859;height:3100;visibility:visible;mso-wrap-style:square;v-text-anchor:top" coordsize="1785905,3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" path="m,l,154975r1785905,l1785905,309950e" filled="f" strokecolor="#3d6696" strokeweight=".35281mm">
                  <v:stroke joinstyle="miter"/>
                  <v:path arrowok="t" o:connecttype="custom" o:connectlocs="892953,0;1785905,154977;892953,309954;0,154977" o:connectangles="270,0,90,180" textboxrect="0,0,1785905,309950"/>
                </v:shape>
                <v:shape id="Forme libre : forme 153" o:spid="_x0000_s1178" style="position:absolute;left:60499;top:7379;width:915;height:3100;visibility:visible;mso-wrap-style:square;v-text-anchor:top" coordsize="91440,3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" path="m45720,r,309950e" filled="f" strokecolor="#3d6696" strokeweight=".35281mm">
                  <v:stroke joinstyle="miter"/>
                  <v:path arrowok="t" o:connecttype="custom" o:connectlocs="45720,0;91440,154977;45720,309954;0,154977" o:connectangles="270,0,90,180" textboxrect="0,0,91440,309950"/>
                </v:shape>
                <v:shape id="Forme libre : forme 154" o:spid="_x0000_s1179" style="position:absolute;left:43097;top:7379;width:17859;height:3100;visibility:visible;mso-wrap-style:square;v-text-anchor:top" coordsize="1785905,3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" path="m1785905,r,154975l,154975,,309950e" filled="f" strokecolor="#3d6696" strokeweight=".35281mm">
                  <v:stroke joinstyle="miter"/>
                  <v:path arrowok="t" o:connecttype="custom" o:connectlocs="892953,0;1785905,154977;892953,309954;0,154977" o:connectangles="270,0,90,180" textboxrect="0,0,1785905,309950"/>
                </v:shape>
                <v:shape id="Forme libre : forme 155" o:spid="_x0000_s1180" style="position:absolute;left:25238;top:7379;width:35718;height:3100;visibility:visible;mso-wrap-style:square;v-text-anchor:top" coordsize="3571810,3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" path="m3571810,r,154975l,154975,,309950e" filled="f" strokecolor="#3d6696" strokeweight=".35281mm">
                  <v:stroke joinstyle="miter"/>
                  <v:path arrowok="t" o:connecttype="custom" o:connectlocs="1785905,0;3571810,154977;1785905,309954;0,154977" o:connectangles="270,0,90,180" textboxrect="0,0,3571810,309950"/>
                </v:shape>
                <v:shape id="Forme libre : forme 156" o:spid="_x0000_s1181" style="position:absolute;left:7379;top:7379;width:53577;height:3100;visibility:visible;mso-wrap-style:square;v-text-anchor:top" coordsize="5357715,3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" path="m5357715,r,154975l,154975,,309950e" filled="f" strokecolor="#3d6696" strokeweight=".35281mm">
                  <v:stroke joinstyle="miter"/>
                  <v:path arrowok="t" o:connecttype="custom" o:connectlocs="2678858,0;5357716,154977;2678858,309954;0,154977" o:connectangles="270,0,90,180" textboxrect="0,0,5357715,309950"/>
                </v:shape>
                <v:shape id="Forme libre : forme 157" o:spid="_x0000_s1182" style="position:absolute;left:53577;width:14759;height:7379;visibility:visible;mso-wrap-style:square;v-text-anchor:middle-center" coordsize="1475954,737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" adj="-11796480,,5400" path="m,l1475954,r,737977l,737977,,xe" fillcolor="#4f81bd" strokecolor="white" strokeweight=".35281mm">
                  <v:stroke joinstyle="miter"/>
                  <v:formulas/>
                  <v:path arrowok="t" o:connecttype="custom" o:connectlocs="737976,0;1475951,368988;737976,737975;0,368988;0,0;1475951,0;1475951,737975;0,737975;0,0" o:connectangles="270,0,90,180,0,0,0,0,0" textboxrect="0,0,1475954,737977"/>
                  <v:textbox inset=".29997mm,.29997mm,.29997mm,.29997mm">
                    <w:txbxContent>
                      <w:p w:rsidR="008A23D4" w:rsidRDefault="00B01CC9">
                        <w:pPr>
                          <w:spacing w:after="1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33"/>
                            <w:szCs w:val="33"/>
                          </w:rPr>
                          <w:t>Etude de marché</w:t>
                        </w:r>
                      </w:p>
                    </w:txbxContent>
                  </v:textbox>
                </v:shape>
                <v:shape id="Forme libre : forme 158" o:spid="_x0000_s1183" style="position:absolute;top:10479;width:14759;height:7380;visibility:visible;mso-wrap-style:square;v-text-anchor:middle-center" coordsize="1475954,737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" adj="-11796480,,5400" path="m,l1475954,r,737977l,737977,,xe" fillcolor="#4f81bd" strokecolor="white" strokeweight=".35281mm">
                  <v:stroke joinstyle="miter"/>
                  <v:formulas/>
                  <v:path arrowok="t" o:connecttype="custom" o:connectlocs="737976,0;1475951,368988;737976,737975;0,368988;0,0;1475951,0;1475951,737975;0,737975;0,0" o:connectangles="270,0,90,180,0,0,0,0,0" textboxrect="0,0,1475954,737977"/>
                  <v:textbox inset=".29997mm,.29997mm,.29997mm,.29997mm">
                    <w:txbxContent>
                      <w:p w:rsidR="008A23D4" w:rsidRDefault="00B01CC9">
                        <w:pPr>
                          <w:spacing w:after="1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33"/>
                            <w:szCs w:val="33"/>
                          </w:rPr>
                          <w:t>Etude macroscopique</w:t>
                        </w:r>
                      </w:p>
                    </w:txbxContent>
                  </v:textbox>
                </v:shape>
                <v:shape id="Forme libre : forme 159" o:spid="_x0000_s1184" style="position:absolute;left:17859;top:10479;width:14759;height:7380;visibility:visible;mso-wrap-style:square;v-text-anchor:middle-center" coordsize="1475954,737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" adj="-11796480,,5400" path="m,l1475954,r,737977l,737977,,xe" fillcolor="#4f81bd" strokecolor="white" strokeweight=".35281mm">
                  <v:stroke joinstyle="miter"/>
                  <v:formulas/>
                  <v:path arrowok="t" o:connecttype="custom" o:connectlocs="737976,0;1475951,368988;737976,737975;0,368988;0,0;1475951,0;1475951,737975;0,737975;0,0" o:connectangles="270,0,90,180,0,0,0,0,0" textboxrect="0,0,1475954,737977"/>
                  <v:textbox inset=".29997mm,.29997mm,.29997mm,.29997mm">
                    <w:txbxContent>
                      <w:p w:rsidR="008A23D4" w:rsidRDefault="00B01CC9">
                        <w:pPr>
                          <w:spacing w:after="1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33"/>
                            <w:szCs w:val="33"/>
                          </w:rPr>
                          <w:t>User Profile</w:t>
                        </w:r>
                      </w:p>
                    </w:txbxContent>
                  </v:textbox>
                </v:shape>
                <v:shape id="Forme libre : forme 160" o:spid="_x0000_s1185" style="position:absolute;left:35718;top:10479;width:14759;height:7380;visibility:visible;mso-wrap-style:square;v-text-anchor:middle-center" coordsize="1475954,737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" adj="-11796480,,5400" path="m,l1475954,r,737977l,737977,,xe" fillcolor="#4f81bd" strokecolor="white" strokeweight=".35281mm">
                  <v:stroke joinstyle="miter"/>
                  <v:formulas/>
                  <v:path arrowok="t" o:connecttype="custom" o:connectlocs="737976,0;1475951,368988;737976,737975;0,368988;0,0;1475951,0;1475951,737975;0,737975;0,0" o:connectangles="270,0,90,180,0,0,0,0,0" textboxrect="0,0,1475954,737977"/>
                  <v:textbox inset=".29997mm,.29997mm,.29997mm,.29997mm">
                    <w:txbxContent>
                      <w:p w:rsidR="008A23D4" w:rsidRDefault="00B01CC9">
                        <w:pPr>
                          <w:spacing w:after="1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33"/>
                            <w:szCs w:val="33"/>
                          </w:rPr>
                          <w:t>Scénarios</w:t>
                        </w:r>
                      </w:p>
                    </w:txbxContent>
                  </v:textbox>
                </v:shape>
                <v:shape id="Forme libre : forme 161" o:spid="_x0000_s1186" style="position:absolute;left:53577;top:10479;width:14759;height:7380;visibility:visible;mso-wrap-style:square;v-text-anchor:middle-center" coordsize="1475954,737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" adj="-11796480,,5400" path="m,l1475954,r,737977l,737977,,xe" fillcolor="#4f81bd" strokecolor="white" strokeweight=".35281mm">
                  <v:stroke joinstyle="miter"/>
                  <v:formulas/>
                  <v:path arrowok="t" o:connecttype="custom" o:connectlocs="737976,0;1475951,368988;737976,737975;0,368988;0,0;1475951,0;1475951,737975;0,737975;0,0" o:connectangles="270,0,90,180,0,0,0,0,0" textboxrect="0,0,1475954,737977"/>
                  <v:textbox inset=".29997mm,.29997mm,.29997mm,.29997mm">
                    <w:txbxContent>
                      <w:p w:rsidR="008A23D4" w:rsidRDefault="00B01CC9">
                        <w:pPr>
                          <w:spacing w:after="1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33"/>
                            <w:szCs w:val="33"/>
                          </w:rPr>
                          <w:t>Contacts avec les restaus</w:t>
                        </w:r>
                      </w:p>
                    </w:txbxContent>
                  </v:textbox>
                </v:shape>
                <v:shape id="Forme libre : forme 162" o:spid="_x0000_s1187" style="position:absolute;left:71436;top:10479;width:14759;height:7380;visibility:visible;mso-wrap-style:square;v-text-anchor:middle-center" coordsize="1475954,737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" adj="-11796480,,5400" path="m,l1475954,r,737977l,737977,,xe" fillcolor="#4f81bd" strokecolor="white" strokeweight=".35281mm">
                  <v:stroke joinstyle="miter"/>
                  <v:formulas/>
                  <v:path arrowok="t" o:connecttype="custom" o:connectlocs="737976,0;1475951,368988;737976,737975;0,368988;0,0;1475951,0;1475951,737975;0,737975;0,0" o:connectangles="270,0,90,180,0,0,0,0,0" textboxrect="0,0,1475954,737977"/>
                  <v:textbox inset=".29997mm,.29997mm,.29997mm,.29997mm">
                    <w:txbxContent>
                      <w:p w:rsidR="008A23D4" w:rsidRDefault="00B01CC9">
                        <w:pPr>
                          <w:spacing w:after="1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33"/>
                            <w:szCs w:val="33"/>
                          </w:rPr>
                          <w:t>Création formulaire d'enquête</w:t>
                        </w:r>
                      </w:p>
                    </w:txbxContent>
                  </v:textbox>
                </v:shape>
                <v:shape id="Forme libre : forme 163" o:spid="_x0000_s1188" style="position:absolute;left:89295;top:10479;width:14759;height:7380;visibility:visible;mso-wrap-style:square;v-text-anchor:middle-center" coordsize="1475954,737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" adj="-11796480,,5400" path="m,l1475954,r,737977l,737977,,xe" fillcolor="#4f81bd" strokecolor="white" strokeweight=".35281mm">
                  <v:stroke joinstyle="miter"/>
                  <v:formulas/>
                  <v:path arrowok="t" o:connecttype="custom" o:connectlocs="737976,0;1475951,368988;737976,737975;0,368988;0,0;1475951,0;1475951,737975;0,737975;0,0" o:connectangles="270,0,90,180,0,0,0,0,0" textboxrect="0,0,1475954,737977"/>
                  <v:textbox inset=".29997mm,.29997mm,.29997mm,.29997mm">
                    <w:txbxContent>
                      <w:p w:rsidR="008A23D4" w:rsidRDefault="00B01CC9">
                        <w:pPr>
                          <w:spacing w:after="1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33"/>
                            <w:szCs w:val="33"/>
                          </w:rPr>
                          <w:t>Remplir questionnaire</w:t>
                        </w:r>
                      </w:p>
                    </w:txbxContent>
                  </v:textbox>
                </v:shape>
                <v:shape id="Forme libre : forme 164" o:spid="_x0000_s1189" style="position:absolute;left:107154;top:10479;width:14759;height:7380;visibility:visible;mso-wrap-style:square;v-text-anchor:middle-center" coordsize="1475954,7379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" adj="-11796480,,5400" path="m,l1475954,r,737977l,737977,,xe" fillcolor="#4f81bd" strokecolor="white" strokeweight=".35281mm">
                  <v:stroke joinstyle="miter"/>
                  <v:formulas/>
                  <v:path arrowok="t" o:connecttype="custom" o:connectlocs="737976,0;1475951,368988;737976,737975;0,368988;0,0;1475951,0;1475951,737975;0,737975;0,0" o:connectangles="270,0,90,180,0,0,0,0,0" textboxrect="0,0,1475954,737977"/>
                  <v:textbox inset=".29997mm,.29997mm,.29997mm,.29997mm">
                    <w:txbxContent>
                      <w:p w:rsidR="008A23D4" w:rsidRDefault="00B01CC9">
                        <w:pPr>
                          <w:spacing w:after="14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33"/>
                            <w:szCs w:val="33"/>
                          </w:rPr>
                          <w:t>Statistiques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23D4" w:rsidRDefault="00B01CC9">
      <w:r>
        <w:rPr>
          <w:noProof/>
        </w:rPr>
        <mc:AlternateContent>
          <mc:Choice Requires="wpg">
            <w:drawing>
              <wp:inline distT="0" distB="0" distL="0" distR="0">
                <wp:extent cx="19577907" cy="5116479"/>
                <wp:effectExtent l="0" t="0" r="24543" b="27021"/>
                <wp:docPr id="165" name="Diagramm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77907" cy="5116479"/>
                          <a:chOff x="0" y="0"/>
                          <a:chExt cx="19577907" cy="5116479"/>
                        </a:xfrm>
                      </wpg:grpSpPr>
                      <wps:wsp>
                        <wps:cNvPr id="166" name="Forme libre : forme 166"/>
                        <wps:cNvSpPr/>
                        <wps:spPr>
                          <a:xfrm>
                            <a:off x="9788954" y="2114248"/>
                            <a:ext cx="7674705" cy="8879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674709"/>
                              <a:gd name="f4" fmla="val 887982"/>
                              <a:gd name="f5" fmla="val 443991"/>
                              <a:gd name="f6" fmla="*/ f0 1 7674709"/>
                              <a:gd name="f7" fmla="*/ f1 1 88798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674709"/>
                              <a:gd name="f14" fmla="*/ f11 1 887982"/>
                              <a:gd name="f15" fmla="*/ 0 1 f13"/>
                              <a:gd name="f16" fmla="*/ 7674709 1 f13"/>
                              <a:gd name="f17" fmla="*/ 0 1 f14"/>
                              <a:gd name="f18" fmla="*/ 88798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674709" h="887982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C15452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67" name="Forme libre : forme 167"/>
                        <wps:cNvSpPr/>
                        <wps:spPr>
                          <a:xfrm>
                            <a:off x="9788954" y="2114248"/>
                            <a:ext cx="2558235" cy="8879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558236"/>
                              <a:gd name="f4" fmla="val 887982"/>
                              <a:gd name="f5" fmla="val 443991"/>
                              <a:gd name="f6" fmla="*/ f0 1 2558236"/>
                              <a:gd name="f7" fmla="*/ f1 1 88798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2558236"/>
                              <a:gd name="f14" fmla="*/ f11 1 887982"/>
                              <a:gd name="f15" fmla="*/ 0 1 f13"/>
                              <a:gd name="f16" fmla="*/ 2558236 1 f13"/>
                              <a:gd name="f17" fmla="*/ 0 1 f14"/>
                              <a:gd name="f18" fmla="*/ 88798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2558236" h="887982">
                                <a:moveTo>
                                  <a:pt x="f2" y="f2"/>
                                </a:moveTo>
                                <a:lnTo>
                                  <a:pt x="f2" y="f5"/>
                                </a:lnTo>
                                <a:lnTo>
                                  <a:pt x="f3" y="f5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C15452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68" name="Forme libre : forme 168"/>
                        <wps:cNvSpPr/>
                        <wps:spPr>
                          <a:xfrm>
                            <a:off x="7230719" y="2114248"/>
                            <a:ext cx="2558235" cy="8879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558236"/>
                              <a:gd name="f4" fmla="val 887982"/>
                              <a:gd name="f5" fmla="val 443991"/>
                              <a:gd name="f6" fmla="*/ f0 1 2558236"/>
                              <a:gd name="f7" fmla="*/ f1 1 88798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2558236"/>
                              <a:gd name="f14" fmla="*/ f11 1 887982"/>
                              <a:gd name="f15" fmla="*/ 0 1 f13"/>
                              <a:gd name="f16" fmla="*/ 2558236 1 f13"/>
                              <a:gd name="f17" fmla="*/ 0 1 f14"/>
                              <a:gd name="f18" fmla="*/ 88798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2558236" h="887982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C15452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69" name="Forme libre : forme 169"/>
                        <wps:cNvSpPr/>
                        <wps:spPr>
                          <a:xfrm>
                            <a:off x="2114239" y="2114248"/>
                            <a:ext cx="7674705" cy="8879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674709"/>
                              <a:gd name="f4" fmla="val 887982"/>
                              <a:gd name="f5" fmla="val 443991"/>
                              <a:gd name="f6" fmla="*/ f0 1 7674709"/>
                              <a:gd name="f7" fmla="*/ f1 1 88798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674709"/>
                              <a:gd name="f14" fmla="*/ f11 1 887982"/>
                              <a:gd name="f15" fmla="*/ 0 1 f13"/>
                              <a:gd name="f16" fmla="*/ 7674709 1 f13"/>
                              <a:gd name="f17" fmla="*/ 0 1 f14"/>
                              <a:gd name="f18" fmla="*/ 88798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674709" h="887982">
                                <a:moveTo>
                                  <a:pt x="f3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5"/>
                                </a:lnTo>
                                <a:lnTo>
                                  <a:pt x="f2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C15452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70" name="Forme libre : forme 170"/>
                        <wps:cNvSpPr/>
                        <wps:spPr>
                          <a:xfrm>
                            <a:off x="7674706" y="0"/>
                            <a:ext cx="4228487" cy="211424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4228490"/>
                              <a:gd name="f7" fmla="val 2114245"/>
                              <a:gd name="f8" fmla="+- 0 0 -90"/>
                              <a:gd name="f9" fmla="*/ f3 1 4228490"/>
                              <a:gd name="f10" fmla="*/ f4 1 2114245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4228490"/>
                              <a:gd name="f19" fmla="*/ f15 1 2114245"/>
                              <a:gd name="f20" fmla="*/ 0 f16 1"/>
                              <a:gd name="f21" fmla="*/ 0 f15 1"/>
                              <a:gd name="f22" fmla="*/ 4228490 f16 1"/>
                              <a:gd name="f23" fmla="*/ 2114245 f15 1"/>
                              <a:gd name="f24" fmla="+- f17 0 f1"/>
                              <a:gd name="f25" fmla="*/ f20 1 4228490"/>
                              <a:gd name="f26" fmla="*/ f21 1 2114245"/>
                              <a:gd name="f27" fmla="*/ f22 1 4228490"/>
                              <a:gd name="f28" fmla="*/ f23 1 2114245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4228490" h="211424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4845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4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99"/>
                                  <w:szCs w:val="99"/>
                                </w:rPr>
                                <w:t>Eat In Time</w:t>
                              </w:r>
                            </w:p>
                          </w:txbxContent>
                        </wps:txbx>
                        <wps:bodyPr vert="horz" wrap="square" lIns="31747" tIns="31747" rIns="31747" bIns="31747" anchor="ctr" anchorCtr="1" compatLnSpc="0">
                          <a:noAutofit/>
                        </wps:bodyPr>
                      </wps:wsp>
                      <wps:wsp>
                        <wps:cNvPr id="171" name="Forme libre : forme 171"/>
                        <wps:cNvSpPr/>
                        <wps:spPr>
                          <a:xfrm>
                            <a:off x="0" y="3002231"/>
                            <a:ext cx="4228487" cy="211424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4228490"/>
                              <a:gd name="f7" fmla="val 2114245"/>
                              <a:gd name="f8" fmla="+- 0 0 -90"/>
                              <a:gd name="f9" fmla="*/ f3 1 4228490"/>
                              <a:gd name="f10" fmla="*/ f4 1 2114245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4228490"/>
                              <a:gd name="f19" fmla="*/ f15 1 2114245"/>
                              <a:gd name="f20" fmla="*/ 0 f16 1"/>
                              <a:gd name="f21" fmla="*/ 0 f15 1"/>
                              <a:gd name="f22" fmla="*/ 4228490 f16 1"/>
                              <a:gd name="f23" fmla="*/ 2114245 f15 1"/>
                              <a:gd name="f24" fmla="+- f17 0 f1"/>
                              <a:gd name="f25" fmla="*/ f20 1 4228490"/>
                              <a:gd name="f26" fmla="*/ f21 1 2114245"/>
                              <a:gd name="f27" fmla="*/ f22 1 4228490"/>
                              <a:gd name="f28" fmla="*/ f23 1 2114245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4228490" h="211424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545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4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99"/>
                                  <w:szCs w:val="99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vert="horz" wrap="square" lIns="31747" tIns="31747" rIns="31747" bIns="31747" anchor="ctr" anchorCtr="1" compatLnSpc="0">
                          <a:noAutofit/>
                        </wps:bodyPr>
                      </wps:wsp>
                      <wps:wsp>
                        <wps:cNvPr id="172" name="Forme libre : forme 172"/>
                        <wps:cNvSpPr/>
                        <wps:spPr>
                          <a:xfrm>
                            <a:off x="5116471" y="3002231"/>
                            <a:ext cx="4228487" cy="211424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4228490"/>
                              <a:gd name="f7" fmla="val 2114245"/>
                              <a:gd name="f8" fmla="+- 0 0 -90"/>
                              <a:gd name="f9" fmla="*/ f3 1 4228490"/>
                              <a:gd name="f10" fmla="*/ f4 1 2114245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4228490"/>
                              <a:gd name="f19" fmla="*/ f15 1 2114245"/>
                              <a:gd name="f20" fmla="*/ 0 f16 1"/>
                              <a:gd name="f21" fmla="*/ 0 f15 1"/>
                              <a:gd name="f22" fmla="*/ 4228490 f16 1"/>
                              <a:gd name="f23" fmla="*/ 2114245 f15 1"/>
                              <a:gd name="f24" fmla="+- f17 0 f1"/>
                              <a:gd name="f25" fmla="*/ f20 1 4228490"/>
                              <a:gd name="f26" fmla="*/ f21 1 2114245"/>
                              <a:gd name="f27" fmla="*/ f22 1 4228490"/>
                              <a:gd name="f28" fmla="*/ f23 1 2114245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4228490" h="211424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545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4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99"/>
                                  <w:szCs w:val="99"/>
                                </w:rPr>
                                <w:t>Etude de marché</w:t>
                              </w:r>
                            </w:p>
                          </w:txbxContent>
                        </wps:txbx>
                        <wps:bodyPr vert="horz" wrap="square" lIns="31747" tIns="31747" rIns="31747" bIns="31747" anchor="ctr" anchorCtr="1" compatLnSpc="0">
                          <a:noAutofit/>
                        </wps:bodyPr>
                      </wps:wsp>
                      <wps:wsp>
                        <wps:cNvPr id="173" name="Forme libre : forme 173"/>
                        <wps:cNvSpPr/>
                        <wps:spPr>
                          <a:xfrm>
                            <a:off x="10232941" y="3002231"/>
                            <a:ext cx="4228487" cy="211424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4228490"/>
                              <a:gd name="f7" fmla="val 2114245"/>
                              <a:gd name="f8" fmla="+- 0 0 -90"/>
                              <a:gd name="f9" fmla="*/ f3 1 4228490"/>
                              <a:gd name="f10" fmla="*/ f4 1 2114245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4228490"/>
                              <a:gd name="f19" fmla="*/ f15 1 2114245"/>
                              <a:gd name="f20" fmla="*/ 0 f16 1"/>
                              <a:gd name="f21" fmla="*/ 0 f15 1"/>
                              <a:gd name="f22" fmla="*/ 4228490 f16 1"/>
                              <a:gd name="f23" fmla="*/ 2114245 f15 1"/>
                              <a:gd name="f24" fmla="+- f17 0 f1"/>
                              <a:gd name="f25" fmla="*/ f20 1 4228490"/>
                              <a:gd name="f26" fmla="*/ f21 1 2114245"/>
                              <a:gd name="f27" fmla="*/ f22 1 4228490"/>
                              <a:gd name="f28" fmla="*/ f23 1 2114245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4228490" h="211424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545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4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99"/>
                                  <w:szCs w:val="99"/>
                                </w:rPr>
                                <w:t>Industrialisation</w:t>
                              </w:r>
                            </w:p>
                          </w:txbxContent>
                        </wps:txbx>
                        <wps:bodyPr vert="horz" wrap="square" lIns="31747" tIns="31747" rIns="31747" bIns="31747" anchor="ctr" anchorCtr="1" compatLnSpc="0">
                          <a:noAutofit/>
                        </wps:bodyPr>
                      </wps:wsp>
                      <wps:wsp>
                        <wps:cNvPr id="174" name="Forme libre : forme 174"/>
                        <wps:cNvSpPr/>
                        <wps:spPr>
                          <a:xfrm>
                            <a:off x="15349420" y="3002231"/>
                            <a:ext cx="4228487" cy="211424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4228490"/>
                              <a:gd name="f7" fmla="val 2114245"/>
                              <a:gd name="f8" fmla="+- 0 0 -90"/>
                              <a:gd name="f9" fmla="*/ f3 1 4228490"/>
                              <a:gd name="f10" fmla="*/ f4 1 2114245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4228490"/>
                              <a:gd name="f19" fmla="*/ f15 1 2114245"/>
                              <a:gd name="f20" fmla="*/ 0 f16 1"/>
                              <a:gd name="f21" fmla="*/ 0 f15 1"/>
                              <a:gd name="f22" fmla="*/ 4228490 f16 1"/>
                              <a:gd name="f23" fmla="*/ 2114245 f15 1"/>
                              <a:gd name="f24" fmla="+- f17 0 f1"/>
                              <a:gd name="f25" fmla="*/ f20 1 4228490"/>
                              <a:gd name="f26" fmla="*/ f21 1 2114245"/>
                              <a:gd name="f27" fmla="*/ f22 1 4228490"/>
                              <a:gd name="f28" fmla="*/ f23 1 2114245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4228490" h="211424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5452"/>
                          </a:solidFill>
                          <a:ln w="12701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8A23D4" w:rsidRDefault="00B01CC9">
                              <w:pPr>
                                <w:spacing w:after="42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Calibri"/>
                                  <w:color w:val="FFFFFF"/>
                                  <w:kern w:val="3"/>
                                  <w:sz w:val="99"/>
                                  <w:szCs w:val="99"/>
                                </w:rPr>
                                <w:t>Charte de projet</w:t>
                              </w:r>
                            </w:p>
                          </w:txbxContent>
                        </wps:txbx>
                        <wps:bodyPr vert="horz" wrap="square" lIns="31747" tIns="31747" rIns="31747" bIns="31747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me 2" o:spid="_x0000_s1190" style="width:1541.55pt;height:402.85pt;mso-position-horizontal-relative:char;mso-position-vertical-relative:line" coordsize="195779,5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">
                <v:shape id="Forme libre : forme 166" o:spid="_x0000_s1191" style="position:absolute;left:97889;top:21142;width:76747;height:8880;visibility:visible;mso-wrap-style:square;v-text-anchor:top" coordsize="7674709,88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" path="m,l,443991r7674709,l7674709,887982e" filled="f" strokecolor="#c15452" strokeweight=".35281mm">
                  <v:stroke joinstyle="miter"/>
                  <v:path arrowok="t" o:connecttype="custom" o:connectlocs="3837353,0;7674705,443991;3837353,887982;0,443991" o:connectangles="270,0,90,180" textboxrect="0,0,7674709,887982"/>
                </v:shape>
                <v:shape id="Forme libre : forme 167" o:spid="_x0000_s1192" style="position:absolute;left:97889;top:21142;width:25582;height:8880;visibility:visible;mso-wrap-style:square;v-text-anchor:top" coordsize="2558236,88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" path="m,l,443991r2558236,l2558236,887982e" filled="f" strokecolor="#c15452" strokeweight=".35281mm">
                  <v:stroke joinstyle="miter"/>
                  <v:path arrowok="t" o:connecttype="custom" o:connectlocs="1279118,0;2558235,443991;1279118,887982;0,443991" o:connectangles="270,0,90,180" textboxrect="0,0,2558236,887982"/>
                </v:shape>
                <v:shape id="Forme libre : forme 168" o:spid="_x0000_s1193" style="position:absolute;left:72307;top:21142;width:25582;height:8880;visibility:visible;mso-wrap-style:square;v-text-anchor:top" coordsize="2558236,88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" path="m2558236,r,443991l,443991,,887982e" filled="f" strokecolor="#c15452" strokeweight=".35281mm">
                  <v:stroke joinstyle="miter"/>
                  <v:path arrowok="t" o:connecttype="custom" o:connectlocs="1279118,0;2558235,443991;1279118,887982;0,443991" o:connectangles="270,0,90,180" textboxrect="0,0,2558236,887982"/>
                </v:shape>
                <v:shape id="Forme libre : forme 169" o:spid="_x0000_s1194" style="position:absolute;left:21142;top:21142;width:76747;height:8880;visibility:visible;mso-wrap-style:square;v-text-anchor:top" coordsize="7674709,88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" path="m7674709,r,443991l,443991,,887982e" filled="f" strokecolor="#c15452" strokeweight=".35281mm">
                  <v:stroke joinstyle="miter"/>
                  <v:path arrowok="t" o:connecttype="custom" o:connectlocs="3837353,0;7674705,443991;3837353,887982;0,443991" o:connectangles="270,0,90,180" textboxrect="0,0,7674709,887982"/>
                </v:shape>
                <v:shape id="Forme libre : forme 170" o:spid="_x0000_s1195" style="position:absolute;left:76747;width:42284;height:21142;visibility:visible;mso-wrap-style:square;v-text-anchor:middle-center" coordsize="4228490,2114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" adj="-11796480,,5400" path="m,l4228490,r,2114245l,2114245,,xe" fillcolor="#ae4845" strokecolor="white" strokeweight=".35281mm">
                  <v:stroke joinstyle="miter"/>
                  <v:formulas/>
                  <v:path arrowok="t" o:connecttype="custom" o:connectlocs="2114244,0;4228487,1057124;2114244,2114248;0,1057124;0,0;4228487,0;4228487,2114248;0,2114248;0,0" o:connectangles="270,0,90,180,0,0,0,0,0" textboxrect="0,0,4228490,2114245"/>
                  <v:textbox inset=".88186mm,.88186mm,.88186mm,.88186mm">
                    <w:txbxContent>
                      <w:p w:rsidR="008A23D4" w:rsidRDefault="00B01CC9">
                        <w:pPr>
                          <w:spacing w:after="4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99"/>
                            <w:szCs w:val="99"/>
                          </w:rPr>
                          <w:t>Eat In Time</w:t>
                        </w:r>
                      </w:p>
                    </w:txbxContent>
                  </v:textbox>
                </v:shape>
                <v:shape id="Forme libre : forme 171" o:spid="_x0000_s1196" style="position:absolute;top:30022;width:42284;height:21142;visibility:visible;mso-wrap-style:square;v-text-anchor:middle-center" coordsize="4228490,2114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" adj="-11796480,,5400" path="m,l4228490,r,2114245l,2114245,,xe" fillcolor="#c15452" strokecolor="white" strokeweight=".35281mm">
                  <v:stroke joinstyle="miter"/>
                  <v:formulas/>
                  <v:path arrowok="t" o:connecttype="custom" o:connectlocs="2114244,0;4228487,1057124;2114244,2114248;0,1057124;0,0;4228487,0;4228487,2114248;0,2114248;0,0" o:connectangles="270,0,90,180,0,0,0,0,0" textboxrect="0,0,4228490,2114245"/>
                  <v:textbox inset=".88186mm,.88186mm,.88186mm,.88186mm">
                    <w:txbxContent>
                      <w:p w:rsidR="008A23D4" w:rsidRDefault="00B01CC9">
                        <w:pPr>
                          <w:spacing w:after="4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99"/>
                            <w:szCs w:val="99"/>
                          </w:rPr>
                          <w:t>Application</w:t>
                        </w:r>
                      </w:p>
                    </w:txbxContent>
                  </v:textbox>
                </v:shape>
                <v:shape id="Forme libre : forme 172" o:spid="_x0000_s1197" style="position:absolute;left:51164;top:30022;width:42285;height:21142;visibility:visible;mso-wrap-style:square;v-text-anchor:middle-center" coordsize="4228490,2114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" adj="-11796480,,5400" path="m,l4228490,r,2114245l,2114245,,xe" fillcolor="#c15452" strokecolor="white" strokeweight=".35281mm">
                  <v:stroke joinstyle="miter"/>
                  <v:formulas/>
                  <v:path arrowok="t" o:connecttype="custom" o:connectlocs="2114244,0;4228487,1057124;2114244,2114248;0,1057124;0,0;4228487,0;4228487,2114248;0,2114248;0,0" o:connectangles="270,0,90,180,0,0,0,0,0" textboxrect="0,0,4228490,2114245"/>
                  <v:textbox inset=".88186mm,.88186mm,.88186mm,.88186mm">
                    <w:txbxContent>
                      <w:p w:rsidR="008A23D4" w:rsidRDefault="00B01CC9">
                        <w:pPr>
                          <w:spacing w:after="4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99"/>
                            <w:szCs w:val="99"/>
                          </w:rPr>
                          <w:t>Etude de marché</w:t>
                        </w:r>
                      </w:p>
                    </w:txbxContent>
                  </v:textbox>
                </v:shape>
                <v:shape id="Forme libre : forme 173" o:spid="_x0000_s1198" style="position:absolute;left:102329;top:30022;width:42285;height:21142;visibility:visible;mso-wrap-style:square;v-text-anchor:middle-center" coordsize="4228490,2114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" adj="-11796480,,5400" path="m,l4228490,r,2114245l,2114245,,xe" fillcolor="#c15452" strokecolor="white" strokeweight=".35281mm">
                  <v:stroke joinstyle="miter"/>
                  <v:formulas/>
                  <v:path arrowok="t" o:connecttype="custom" o:connectlocs="2114244,0;4228487,1057124;2114244,2114248;0,1057124;0,0;4228487,0;4228487,2114248;0,2114248;0,0" o:connectangles="270,0,90,180,0,0,0,0,0" textboxrect="0,0,4228490,2114245"/>
                  <v:textbox inset=".88186mm,.88186mm,.88186mm,.88186mm">
                    <w:txbxContent>
                      <w:p w:rsidR="008A23D4" w:rsidRDefault="00B01CC9">
                        <w:pPr>
                          <w:spacing w:after="4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99"/>
                            <w:szCs w:val="99"/>
                          </w:rPr>
                          <w:t>Industrialisation</w:t>
                        </w:r>
                      </w:p>
                    </w:txbxContent>
                  </v:textbox>
                </v:shape>
                <v:shape id="Forme libre : forme 174" o:spid="_x0000_s1199" style="position:absolute;left:153494;top:30022;width:42285;height:21142;visibility:visible;mso-wrap-style:square;v-text-anchor:middle-center" coordsize="4228490,21142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" adj="-11796480,,5400" path="m,l4228490,r,2114245l,2114245,,xe" fillcolor="#c15452" strokecolor="white" strokeweight=".35281mm">
                  <v:stroke joinstyle="miter"/>
                  <v:formulas/>
                  <v:path arrowok="t" o:connecttype="custom" o:connectlocs="2114244,0;4228487,1057124;2114244,2114248;0,1057124;0,0;4228487,0;4228487,2114248;0,2114248;0,0" o:connectangles="270,0,90,180,0,0,0,0,0" textboxrect="0,0,4228490,2114245"/>
                  <v:textbox inset=".88186mm,.88186mm,.88186mm,.88186mm">
                    <w:txbxContent>
                      <w:p w:rsidR="008A23D4" w:rsidRDefault="00B01CC9">
                        <w:pPr>
                          <w:spacing w:after="42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cs="Calibri"/>
                            <w:color w:val="FFFFFF"/>
                            <w:kern w:val="3"/>
                            <w:sz w:val="99"/>
                            <w:szCs w:val="99"/>
                          </w:rPr>
                          <w:t>Charte de projet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A23D4">
      <w:pgSz w:w="31678" w:h="3167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CC9" w:rsidRDefault="00B01CC9">
      <w:pPr>
        <w:spacing w:after="0" w:line="240" w:lineRule="auto"/>
      </w:pPr>
      <w:r>
        <w:separator/>
      </w:r>
    </w:p>
  </w:endnote>
  <w:endnote w:type="continuationSeparator" w:id="0">
    <w:p w:rsidR="00B01CC9" w:rsidRDefault="00B0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CC9" w:rsidRDefault="00B01CC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01CC9" w:rsidRDefault="00B01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23D4"/>
    <w:rsid w:val="007605DC"/>
    <w:rsid w:val="008A23D4"/>
    <w:rsid w:val="00B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B7B571-F1CE-49B9-8F4A-870D1E8F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JAUSSAUD ADRIEN</dc:creator>
  <dc:description/>
  <cp:lastModifiedBy>JAUSSAUD ADRIEN</cp:lastModifiedBy>
  <cp:revision>2</cp:revision>
  <dcterms:created xsi:type="dcterms:W3CDTF">2017-10-23T15:22:00Z</dcterms:created>
  <dcterms:modified xsi:type="dcterms:W3CDTF">2017-10-23T15:22:00Z</dcterms:modified>
</cp:coreProperties>
</file>